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295408445"/>
        <w:docPartObj>
          <w:docPartGallery w:val="Cover Pages"/>
          <w:docPartUnique/>
        </w:docPartObj>
      </w:sdtPr>
      <w:sdtEndPr/>
      <w:sdtContent>
        <w:p w14:paraId="6863410D" w14:textId="77777777" w:rsidR="00723C30" w:rsidRDefault="00723C30"/>
        <w:tbl>
          <w:tblPr>
            <w:tblpPr w:leftFromText="187" w:rightFromText="187" w:vertAnchor="page" w:horzAnchor="margin" w:tblpXSpec="center" w:tblpY="2296"/>
            <w:tblW w:w="4243" w:type="pct"/>
            <w:tblBorders>
              <w:left w:val="single" w:sz="12" w:space="0" w:color="5B9BD5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8166"/>
          </w:tblGrid>
          <w:tr w:rsidR="00E048A6" w:rsidRPr="000A2809" w14:paraId="67F73FFD" w14:textId="77777777" w:rsidTr="56335979">
            <w:trPr>
              <w:trHeight w:val="458"/>
            </w:trPr>
            <w:tc>
              <w:tcPr>
                <w:tcW w:w="8166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15548ECE" w14:textId="17281A0B" w:rsidR="00E048A6" w:rsidRDefault="00E048A6" w:rsidP="008E7B7E">
                <w:pPr>
                  <w:pStyle w:val="Eivli"/>
                  <w:rPr>
                    <w:color w:val="2E74B5" w:themeColor="accent1" w:themeShade="BF"/>
                    <w:sz w:val="24"/>
                  </w:rPr>
                </w:pPr>
              </w:p>
            </w:tc>
          </w:tr>
          <w:tr w:rsidR="00E048A6" w:rsidRPr="00220964" w14:paraId="3240F923" w14:textId="77777777" w:rsidTr="56335979">
            <w:trPr>
              <w:trHeight w:val="1490"/>
            </w:trPr>
            <w:tc>
              <w:tcPr>
                <w:tcW w:w="8166" w:type="dxa"/>
              </w:tcPr>
              <w:p w14:paraId="135EADDF" w14:textId="6FD40902" w:rsidR="00E048A6" w:rsidRDefault="00710C70" w:rsidP="00710C70">
                <w:pPr>
                  <w:pStyle w:val="Eivli"/>
                  <w:spacing w:line="216" w:lineRule="auto"/>
                  <w:rPr>
                    <w:rFonts w:asciiTheme="majorHAnsi" w:eastAsiaTheme="majorEastAsia" w:hAnsiTheme="majorHAnsi" w:cstheme="majorBidi"/>
                    <w:color w:val="5B9BD5" w:themeColor="accent1"/>
                    <w:sz w:val="88"/>
                    <w:szCs w:val="88"/>
                  </w:rPr>
                </w:pPr>
                <w:r>
                  <w:rPr>
                    <w:rFonts w:asciiTheme="majorHAnsi" w:eastAsiaTheme="majorEastAsia" w:hAnsiTheme="majorHAnsi" w:cstheme="majorBidi"/>
                    <w:color w:val="2E74B5" w:themeColor="accent1" w:themeShade="BF"/>
                    <w:sz w:val="88"/>
                    <w:szCs w:val="88"/>
                  </w:rPr>
                  <w:t>Test Plan</w:t>
                </w:r>
              </w:p>
            </w:tc>
          </w:tr>
          <w:tr w:rsidR="00E048A6" w14:paraId="3518D8FE" w14:textId="77777777" w:rsidTr="56335979">
            <w:trPr>
              <w:trHeight w:val="1949"/>
            </w:trPr>
            <w:tc>
              <w:tcPr>
                <w:tcW w:w="8166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31812568" w14:textId="798FEC51" w:rsidR="1BA16395" w:rsidRDefault="1BA16395" w:rsidP="56335979">
                <w:pPr>
                  <w:pStyle w:val="Eivli"/>
                  <w:rPr>
                    <w:color w:val="2E74B5" w:themeColor="accent1" w:themeShade="BF"/>
                    <w:sz w:val="24"/>
                    <w:szCs w:val="24"/>
                  </w:rPr>
                </w:pPr>
                <w:proofErr w:type="spellStart"/>
                <w:r w:rsidRPr="56335979">
                  <w:rPr>
                    <w:color w:val="2E74B5" w:themeColor="accent1" w:themeShade="BF"/>
                    <w:sz w:val="24"/>
                    <w:szCs w:val="24"/>
                  </w:rPr>
                  <w:t>MyCovidRisk</w:t>
                </w:r>
                <w:proofErr w:type="spellEnd"/>
              </w:p>
              <w:p w14:paraId="33619D81" w14:textId="77777777" w:rsidR="00E048A6" w:rsidRDefault="00E048A6" w:rsidP="00E048A6">
                <w:pPr>
                  <w:pStyle w:val="Eivli"/>
                  <w:rPr>
                    <w:color w:val="2E74B5" w:themeColor="accent1" w:themeShade="BF"/>
                    <w:sz w:val="24"/>
                  </w:rPr>
                </w:pPr>
              </w:p>
              <w:p w14:paraId="42E43455" w14:textId="77777777" w:rsidR="00E048A6" w:rsidRDefault="00E048A6" w:rsidP="00E048A6">
                <w:pPr>
                  <w:pStyle w:val="Eivli"/>
                  <w:rPr>
                    <w:color w:val="2E74B5" w:themeColor="accent1" w:themeShade="BF"/>
                    <w:sz w:val="24"/>
                  </w:rPr>
                </w:pPr>
              </w:p>
              <w:p w14:paraId="47B86BE2" w14:textId="77777777" w:rsidR="00E048A6" w:rsidRDefault="00E048A6" w:rsidP="00E048A6">
                <w:pPr>
                  <w:pStyle w:val="Eivli"/>
                  <w:rPr>
                    <w:color w:val="2E74B5" w:themeColor="accent1" w:themeShade="BF"/>
                    <w:sz w:val="24"/>
                  </w:rPr>
                </w:pPr>
              </w:p>
              <w:p w14:paraId="090F9020" w14:textId="77777777" w:rsidR="00E048A6" w:rsidRDefault="00E048A6" w:rsidP="00E048A6">
                <w:pPr>
                  <w:pStyle w:val="Eivli"/>
                  <w:rPr>
                    <w:color w:val="2E74B5" w:themeColor="accent1" w:themeShade="BF"/>
                    <w:sz w:val="24"/>
                  </w:rPr>
                </w:pPr>
                <w:r>
                  <w:rPr>
                    <w:noProof/>
                  </w:rPr>
                  <w:drawing>
                    <wp:inline distT="0" distB="0" distL="0" distR="0" wp14:anchorId="1382EFA8" wp14:editId="54CE75CF">
                      <wp:extent cx="1426845" cy="664210"/>
                      <wp:effectExtent l="0" t="0" r="1905" b="2540"/>
                      <wp:docPr id="3" name="Picture 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/>
                              <pic:cNvPicPr/>
                            </pic:nvPicPr>
                            <pic:blipFill>
                              <a:blip r:embed="rId1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426845" cy="66421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tr>
        </w:tbl>
        <w:p w14:paraId="1549590D" w14:textId="77777777" w:rsidR="00723C30" w:rsidRDefault="00723C30">
          <w:r>
            <w:br w:type="page"/>
          </w:r>
        </w:p>
      </w:sdtContent>
    </w:sdt>
    <w:p w14:paraId="0EE36128" w14:textId="6F8DE06A" w:rsidR="00367BD7" w:rsidRDefault="00367BD7">
      <w:pPr>
        <w:pStyle w:val="Sisllysluettelonotsikko"/>
        <w:rPr>
          <w:rFonts w:asciiTheme="minorHAnsi" w:eastAsiaTheme="minorHAnsi" w:hAnsiTheme="minorHAnsi" w:cstheme="minorBidi"/>
          <w:color w:val="auto"/>
          <w:sz w:val="22"/>
          <w:szCs w:val="22"/>
          <w:lang w:val="fi-FI"/>
        </w:rPr>
      </w:pPr>
      <w:r>
        <w:rPr>
          <w:rFonts w:asciiTheme="minorHAnsi" w:eastAsiaTheme="minorHAnsi" w:hAnsiTheme="minorHAnsi" w:cstheme="minorBidi"/>
          <w:color w:val="auto"/>
          <w:sz w:val="22"/>
          <w:szCs w:val="22"/>
          <w:lang w:val="fi-FI"/>
        </w:rPr>
        <w:lastRenderedPageBreak/>
        <w:t xml:space="preserve">Version </w:t>
      </w:r>
      <w:proofErr w:type="spellStart"/>
      <w:r>
        <w:rPr>
          <w:rFonts w:asciiTheme="minorHAnsi" w:eastAsiaTheme="minorHAnsi" w:hAnsiTheme="minorHAnsi" w:cstheme="minorBidi"/>
          <w:color w:val="auto"/>
          <w:sz w:val="22"/>
          <w:szCs w:val="22"/>
          <w:lang w:val="fi-FI"/>
        </w:rPr>
        <w:t>history</w:t>
      </w:r>
      <w:proofErr w:type="spellEnd"/>
    </w:p>
    <w:tbl>
      <w:tblPr>
        <w:tblStyle w:val="TaulukkoRuudukko"/>
        <w:tblW w:w="0" w:type="auto"/>
        <w:tblLook w:val="04A0" w:firstRow="1" w:lastRow="0" w:firstColumn="1" w:lastColumn="0" w:noHBand="0" w:noVBand="1"/>
      </w:tblPr>
      <w:tblGrid>
        <w:gridCol w:w="1374"/>
        <w:gridCol w:w="2796"/>
        <w:gridCol w:w="5458"/>
      </w:tblGrid>
      <w:tr w:rsidR="00367BD7" w:rsidRPr="00722424" w14:paraId="16041612" w14:textId="77777777" w:rsidTr="56335979">
        <w:tc>
          <w:tcPr>
            <w:tcW w:w="1384" w:type="dxa"/>
          </w:tcPr>
          <w:p w14:paraId="30E73DEA" w14:textId="77777777" w:rsidR="00367BD7" w:rsidRPr="00722424" w:rsidRDefault="00367BD7" w:rsidP="009843BF">
            <w:r w:rsidRPr="00722424">
              <w:t>Version</w:t>
            </w:r>
          </w:p>
        </w:tc>
        <w:tc>
          <w:tcPr>
            <w:tcW w:w="2835" w:type="dxa"/>
          </w:tcPr>
          <w:p w14:paraId="323F1A24" w14:textId="77777777" w:rsidR="00367BD7" w:rsidRPr="00722424" w:rsidRDefault="00367BD7" w:rsidP="009843BF">
            <w:proofErr w:type="spellStart"/>
            <w:r w:rsidRPr="00722424">
              <w:t>Modified</w:t>
            </w:r>
            <w:proofErr w:type="spellEnd"/>
            <w:r w:rsidRPr="00722424">
              <w:t xml:space="preserve"> </w:t>
            </w:r>
            <w:proofErr w:type="spellStart"/>
            <w:r w:rsidRPr="00722424">
              <w:t>by</w:t>
            </w:r>
            <w:proofErr w:type="spellEnd"/>
          </w:p>
        </w:tc>
        <w:tc>
          <w:tcPr>
            <w:tcW w:w="5559" w:type="dxa"/>
          </w:tcPr>
          <w:p w14:paraId="39DAB2A4" w14:textId="77777777" w:rsidR="00367BD7" w:rsidRPr="00722424" w:rsidRDefault="00367BD7" w:rsidP="009843BF">
            <w:proofErr w:type="spellStart"/>
            <w:r w:rsidRPr="00722424">
              <w:t>Change</w:t>
            </w:r>
            <w:proofErr w:type="spellEnd"/>
          </w:p>
        </w:tc>
      </w:tr>
      <w:tr w:rsidR="00367BD7" w:rsidRPr="00722424" w14:paraId="72A8558F" w14:textId="77777777" w:rsidTr="56335979">
        <w:tc>
          <w:tcPr>
            <w:tcW w:w="1384" w:type="dxa"/>
          </w:tcPr>
          <w:p w14:paraId="35CF77DF" w14:textId="77777777" w:rsidR="00367BD7" w:rsidRPr="00722424" w:rsidRDefault="00367BD7" w:rsidP="009843BF">
            <w:r w:rsidRPr="00722424">
              <w:t>0.1</w:t>
            </w:r>
          </w:p>
        </w:tc>
        <w:tc>
          <w:tcPr>
            <w:tcW w:w="2835" w:type="dxa"/>
          </w:tcPr>
          <w:p w14:paraId="73367CDA" w14:textId="77777777" w:rsidR="00367BD7" w:rsidRPr="00722424" w:rsidRDefault="00367BD7" w:rsidP="009843BF">
            <w:proofErr w:type="gramStart"/>
            <w:r w:rsidRPr="00722424">
              <w:t>N.N</w:t>
            </w:r>
            <w:proofErr w:type="gramEnd"/>
          </w:p>
        </w:tc>
        <w:tc>
          <w:tcPr>
            <w:tcW w:w="5559" w:type="dxa"/>
          </w:tcPr>
          <w:p w14:paraId="0C60A50B" w14:textId="0771EC42" w:rsidR="00367BD7" w:rsidRPr="00722424" w:rsidRDefault="00367BD7" w:rsidP="009843BF">
            <w:proofErr w:type="spellStart"/>
            <w:r>
              <w:t>Initial</w:t>
            </w:r>
            <w:proofErr w:type="spellEnd"/>
            <w:r>
              <w:t xml:space="preserve"> version </w:t>
            </w:r>
            <w:proofErr w:type="spellStart"/>
            <w:r>
              <w:t>cre</w:t>
            </w:r>
            <w:r w:rsidR="210A4A71">
              <w:t>a</w:t>
            </w:r>
            <w:r>
              <w:t>ted</w:t>
            </w:r>
            <w:proofErr w:type="spellEnd"/>
          </w:p>
        </w:tc>
      </w:tr>
      <w:tr w:rsidR="00367BD7" w:rsidRPr="00722424" w14:paraId="06D920E1" w14:textId="77777777" w:rsidTr="56335979">
        <w:tc>
          <w:tcPr>
            <w:tcW w:w="1384" w:type="dxa"/>
          </w:tcPr>
          <w:p w14:paraId="3EE7427D" w14:textId="77777777" w:rsidR="00367BD7" w:rsidRPr="00722424" w:rsidRDefault="00367BD7" w:rsidP="009843BF"/>
        </w:tc>
        <w:tc>
          <w:tcPr>
            <w:tcW w:w="2835" w:type="dxa"/>
          </w:tcPr>
          <w:p w14:paraId="48EE92D8" w14:textId="77777777" w:rsidR="00367BD7" w:rsidRPr="00722424" w:rsidRDefault="00367BD7" w:rsidP="009843BF"/>
        </w:tc>
        <w:tc>
          <w:tcPr>
            <w:tcW w:w="5559" w:type="dxa"/>
          </w:tcPr>
          <w:p w14:paraId="038455B8" w14:textId="77777777" w:rsidR="00367BD7" w:rsidRPr="00722424" w:rsidRDefault="00367BD7" w:rsidP="009843BF"/>
        </w:tc>
      </w:tr>
    </w:tbl>
    <w:p w14:paraId="6E4887C7" w14:textId="77777777" w:rsidR="00367BD7" w:rsidRPr="00367BD7" w:rsidRDefault="00367BD7" w:rsidP="00367BD7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fi-FI"/>
        </w:rPr>
        <w:id w:val="27468798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340DD06" w14:textId="5023F7B9" w:rsidR="00367BD7" w:rsidRDefault="00367BD7">
          <w:pPr>
            <w:pStyle w:val="Sisllysluettelonotsikko"/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val="fi-FI"/>
            </w:rPr>
          </w:pPr>
        </w:p>
        <w:p w14:paraId="7E692D90" w14:textId="77777777" w:rsidR="00367BD7" w:rsidRDefault="00367BD7" w:rsidP="00367BD7">
          <w:r>
            <w:br w:type="page"/>
          </w:r>
        </w:p>
        <w:p w14:paraId="39E9F3DB" w14:textId="5A6C0E30" w:rsidR="00E048A6" w:rsidRDefault="00E048A6">
          <w:pPr>
            <w:pStyle w:val="Sisllysluettelonotsikko"/>
          </w:pPr>
          <w:r>
            <w:lastRenderedPageBreak/>
            <w:t>Contents</w:t>
          </w:r>
        </w:p>
        <w:p w14:paraId="5D51C5F0" w14:textId="6613653F" w:rsidR="0085732F" w:rsidRDefault="00E048A6">
          <w:pPr>
            <w:pStyle w:val="Sisluet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9119140" w:history="1">
            <w:r w:rsidR="0085732F" w:rsidRPr="004062D1">
              <w:rPr>
                <w:rStyle w:val="Hyperlinkki"/>
                <w:noProof/>
                <w:lang w:val="en-US"/>
              </w:rPr>
              <w:t>1.</w:t>
            </w:r>
            <w:r w:rsidR="0085732F">
              <w:rPr>
                <w:rFonts w:eastAsiaTheme="minorEastAsia"/>
                <w:noProof/>
                <w:lang w:eastAsia="fi-FI"/>
              </w:rPr>
              <w:tab/>
            </w:r>
            <w:r w:rsidR="0085732F" w:rsidRPr="004062D1">
              <w:rPr>
                <w:rStyle w:val="Hyperlinkki"/>
                <w:noProof/>
                <w:lang w:val="en-US"/>
              </w:rPr>
              <w:t>Esittely</w:t>
            </w:r>
            <w:r w:rsidR="0085732F">
              <w:rPr>
                <w:noProof/>
                <w:webHidden/>
              </w:rPr>
              <w:tab/>
            </w:r>
            <w:r w:rsidR="0085732F">
              <w:rPr>
                <w:noProof/>
                <w:webHidden/>
              </w:rPr>
              <w:fldChar w:fldCharType="begin"/>
            </w:r>
            <w:r w:rsidR="0085732F">
              <w:rPr>
                <w:noProof/>
                <w:webHidden/>
              </w:rPr>
              <w:instrText xml:space="preserve"> PAGEREF _Toc69119140 \h </w:instrText>
            </w:r>
            <w:r w:rsidR="0085732F">
              <w:rPr>
                <w:noProof/>
                <w:webHidden/>
              </w:rPr>
            </w:r>
            <w:r w:rsidR="0085732F">
              <w:rPr>
                <w:noProof/>
                <w:webHidden/>
              </w:rPr>
              <w:fldChar w:fldCharType="separate"/>
            </w:r>
            <w:r w:rsidR="0085732F">
              <w:rPr>
                <w:noProof/>
                <w:webHidden/>
              </w:rPr>
              <w:t>1</w:t>
            </w:r>
            <w:r w:rsidR="0085732F">
              <w:rPr>
                <w:noProof/>
                <w:webHidden/>
              </w:rPr>
              <w:fldChar w:fldCharType="end"/>
            </w:r>
          </w:hyperlink>
        </w:p>
        <w:p w14:paraId="2523823F" w14:textId="3041773D" w:rsidR="0085732F" w:rsidRDefault="0085732F">
          <w:pPr>
            <w:pStyle w:val="Sisluet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69119141" w:history="1">
            <w:r w:rsidRPr="004062D1">
              <w:rPr>
                <w:rStyle w:val="Hyperlinkki"/>
                <w:noProof/>
              </w:rPr>
              <w:t>2.</w:t>
            </w:r>
            <w:r>
              <w:rPr>
                <w:rFonts w:eastAsiaTheme="minorEastAsia"/>
                <w:noProof/>
                <w:lang w:eastAsia="fi-FI"/>
              </w:rPr>
              <w:tab/>
            </w:r>
            <w:r w:rsidRPr="004062D1">
              <w:rPr>
                <w:rStyle w:val="Hyperlinkki"/>
                <w:noProof/>
              </w:rPr>
              <w:t>Tarve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_Toc69119141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48809A" w14:textId="36786CC0" w:rsidR="0085732F" w:rsidRDefault="0085732F">
          <w:pPr>
            <w:pStyle w:val="Sisluet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69119142" w:history="1">
            <w:r w:rsidRPr="004062D1">
              <w:rPr>
                <w:rStyle w:val="Hyperlinkki"/>
                <w:noProof/>
                <w:lang w:val="en-US"/>
              </w:rPr>
              <w:t>3.</w:t>
            </w:r>
            <w:r>
              <w:rPr>
                <w:rFonts w:eastAsiaTheme="minorEastAsia"/>
                <w:noProof/>
                <w:lang w:eastAsia="fi-FI"/>
              </w:rPr>
              <w:tab/>
            </w:r>
            <w:r w:rsidRPr="004062D1">
              <w:rPr>
                <w:rStyle w:val="Hyperlinkki"/>
                <w:noProof/>
                <w:lang w:val="en-US"/>
              </w:rPr>
              <w:t>Testitapaukset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_Toc69119142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F75A77" w14:textId="1E7A8C5C" w:rsidR="00E048A6" w:rsidRDefault="00E048A6">
          <w:r>
            <w:rPr>
              <w:b/>
              <w:bCs/>
              <w:noProof/>
            </w:rPr>
            <w:fldChar w:fldCharType="end"/>
          </w:r>
        </w:p>
      </w:sdtContent>
    </w:sdt>
    <w:p w14:paraId="74ED3E7B" w14:textId="77777777" w:rsidR="00E048A6" w:rsidRDefault="00E048A6" w:rsidP="00E048A6">
      <w:pPr>
        <w:pStyle w:val="Otsikko1"/>
        <w:sectPr w:rsidR="00E048A6" w:rsidSect="00723C30">
          <w:headerReference w:type="default" r:id="rId13"/>
          <w:headerReference w:type="first" r:id="rId14"/>
          <w:footerReference w:type="first" r:id="rId15"/>
          <w:pgSz w:w="11906" w:h="16838"/>
          <w:pgMar w:top="1417" w:right="1134" w:bottom="1417" w:left="1134" w:header="708" w:footer="708" w:gutter="0"/>
          <w:pgNumType w:start="0"/>
          <w:cols w:space="708"/>
          <w:titlePg/>
          <w:docGrid w:linePitch="360"/>
        </w:sectPr>
      </w:pPr>
    </w:p>
    <w:p w14:paraId="4C82E91F" w14:textId="77777777" w:rsidR="00E048A6" w:rsidRDefault="00E048A6" w:rsidP="00E048A6">
      <w:pPr>
        <w:pStyle w:val="Otsikko1"/>
      </w:pPr>
    </w:p>
    <w:p w14:paraId="55362E97" w14:textId="0169A268" w:rsidR="008219B7" w:rsidRPr="00941F5F" w:rsidRDefault="00CA7E33" w:rsidP="00E048A6">
      <w:pPr>
        <w:pStyle w:val="Otsikko1"/>
        <w:numPr>
          <w:ilvl w:val="0"/>
          <w:numId w:val="4"/>
        </w:numPr>
        <w:rPr>
          <w:lang w:val="en-US"/>
        </w:rPr>
      </w:pPr>
      <w:r w:rsidRPr="56335979">
        <w:rPr>
          <w:lang w:val="en-US"/>
        </w:rPr>
        <w:t xml:space="preserve"> </w:t>
      </w:r>
      <w:bookmarkStart w:id="0" w:name="_Toc69119140"/>
      <w:proofErr w:type="spellStart"/>
      <w:r w:rsidR="78E25D97" w:rsidRPr="56335979">
        <w:rPr>
          <w:lang w:val="en-US"/>
        </w:rPr>
        <w:t>Esittely</w:t>
      </w:r>
      <w:bookmarkEnd w:id="0"/>
      <w:proofErr w:type="spellEnd"/>
    </w:p>
    <w:p w14:paraId="1AA63904" w14:textId="77777777" w:rsidR="00870B1C" w:rsidRPr="00941F5F" w:rsidRDefault="00870B1C" w:rsidP="00870B1C">
      <w:pPr>
        <w:ind w:left="720"/>
        <w:rPr>
          <w:lang w:val="en-US"/>
        </w:rPr>
      </w:pPr>
    </w:p>
    <w:p w14:paraId="230DE5D5" w14:textId="6F751C69" w:rsidR="46971DEC" w:rsidRDefault="46971DEC" w:rsidP="56335979">
      <w:pPr>
        <w:ind w:left="720"/>
        <w:rPr>
          <w:lang w:val="en-US"/>
        </w:rPr>
      </w:pPr>
      <w:r w:rsidRPr="00F26F66">
        <w:t xml:space="preserve">Tuotteemme on </w:t>
      </w:r>
      <w:proofErr w:type="spellStart"/>
      <w:r w:rsidRPr="00F26F66">
        <w:t>MyCovidRisk</w:t>
      </w:r>
      <w:proofErr w:type="spellEnd"/>
      <w:r w:rsidRPr="00F26F66">
        <w:t>, joka on selainpohjainen karttasivu, josta käytt</w:t>
      </w:r>
      <w:r w:rsidR="3AA0664D" w:rsidRPr="00F26F66">
        <w:t>äjä voi tarkastella Suomen koronatilannetta. Käyttäjiä voivat olla ketkä tahans</w:t>
      </w:r>
      <w:r w:rsidR="6AC31CFF" w:rsidRPr="00F26F66">
        <w:t>a, joita kiinnostaa saada informaatiota Suomen koronatilanteesta.</w:t>
      </w:r>
      <w:r w:rsidR="5AA38F95" w:rsidRPr="00F26F66">
        <w:t xml:space="preserve"> </w:t>
      </w:r>
      <w:proofErr w:type="spellStart"/>
      <w:r w:rsidR="5AA38F95" w:rsidRPr="56335979">
        <w:rPr>
          <w:lang w:val="en-US"/>
        </w:rPr>
        <w:t>Ensimmäinen</w:t>
      </w:r>
      <w:proofErr w:type="spellEnd"/>
      <w:r w:rsidR="5AA38F95" w:rsidRPr="56335979">
        <w:rPr>
          <w:lang w:val="en-US"/>
        </w:rPr>
        <w:t xml:space="preserve"> </w:t>
      </w:r>
      <w:proofErr w:type="spellStart"/>
      <w:r w:rsidR="5AA38F95" w:rsidRPr="56335979">
        <w:rPr>
          <w:lang w:val="en-US"/>
        </w:rPr>
        <w:t>versiomme</w:t>
      </w:r>
      <w:proofErr w:type="spellEnd"/>
      <w:r w:rsidR="5AA38F95" w:rsidRPr="56335979">
        <w:rPr>
          <w:lang w:val="en-US"/>
        </w:rPr>
        <w:t xml:space="preserve"> </w:t>
      </w:r>
      <w:proofErr w:type="spellStart"/>
      <w:r w:rsidR="5AA38F95" w:rsidRPr="56335979">
        <w:rPr>
          <w:lang w:val="en-US"/>
        </w:rPr>
        <w:t>toimii</w:t>
      </w:r>
      <w:proofErr w:type="spellEnd"/>
      <w:r w:rsidR="5AA38F95" w:rsidRPr="56335979">
        <w:rPr>
          <w:lang w:val="en-US"/>
        </w:rPr>
        <w:t xml:space="preserve"> </w:t>
      </w:r>
      <w:proofErr w:type="spellStart"/>
      <w:r w:rsidR="5AA38F95" w:rsidRPr="56335979">
        <w:rPr>
          <w:lang w:val="en-US"/>
        </w:rPr>
        <w:t>kannettavilla</w:t>
      </w:r>
      <w:proofErr w:type="spellEnd"/>
      <w:r w:rsidR="5AA38F95" w:rsidRPr="56335979">
        <w:rPr>
          <w:lang w:val="en-US"/>
        </w:rPr>
        <w:t xml:space="preserve"> ja </w:t>
      </w:r>
      <w:proofErr w:type="spellStart"/>
      <w:r w:rsidR="5AA38F95" w:rsidRPr="56335979">
        <w:rPr>
          <w:lang w:val="en-US"/>
        </w:rPr>
        <w:t>pöytäkoneilla</w:t>
      </w:r>
      <w:proofErr w:type="spellEnd"/>
      <w:r w:rsidR="5AA38F95" w:rsidRPr="56335979">
        <w:rPr>
          <w:lang w:val="en-US"/>
        </w:rPr>
        <w:t>.</w:t>
      </w:r>
    </w:p>
    <w:p w14:paraId="139A1C80" w14:textId="77777777" w:rsidR="00F379B8" w:rsidRPr="00B9744B" w:rsidRDefault="00F379B8" w:rsidP="00D913BA">
      <w:pPr>
        <w:rPr>
          <w:lang w:val="en-US"/>
        </w:rPr>
      </w:pPr>
    </w:p>
    <w:p w14:paraId="1A440596" w14:textId="0F71C04F" w:rsidR="00723C30" w:rsidRDefault="00F26F66" w:rsidP="00723C30">
      <w:pPr>
        <w:pStyle w:val="Otsikko1"/>
        <w:numPr>
          <w:ilvl w:val="0"/>
          <w:numId w:val="4"/>
        </w:numPr>
      </w:pPr>
      <w:bookmarkStart w:id="1" w:name="_Toc69119141"/>
      <w:r>
        <w:t>Tarve</w:t>
      </w:r>
      <w:bookmarkEnd w:id="1"/>
    </w:p>
    <w:p w14:paraId="3E970FFA" w14:textId="77777777" w:rsidR="007A64E6" w:rsidRDefault="007A64E6" w:rsidP="00870B1C">
      <w:pPr>
        <w:ind w:left="720"/>
      </w:pPr>
    </w:p>
    <w:p w14:paraId="098F2E83" w14:textId="28143294" w:rsidR="545C2F9A" w:rsidRDefault="545C2F9A" w:rsidP="56335979">
      <w:pPr>
        <w:ind w:left="720"/>
        <w:rPr>
          <w:lang w:val="en-US"/>
        </w:rPr>
      </w:pPr>
      <w:r w:rsidRPr="00F26F66">
        <w:t xml:space="preserve">Maailmanlaajuisen koronapandemian (Covid-19) vuoksi ihmiset tarvitsevat ja haluavat ajankohtaista tietoa asuinalueensa koronatilanteesta. Paikkakuntakohtaisten tietojen löytäminen saattaa olla hieman haastavaa, joten halusimme luoda helppokäyttöisen karttasivun. </w:t>
      </w:r>
      <w:proofErr w:type="spellStart"/>
      <w:r w:rsidRPr="56335979">
        <w:rPr>
          <w:lang w:val="en-US"/>
        </w:rPr>
        <w:t>Kartalta</w:t>
      </w:r>
      <w:proofErr w:type="spellEnd"/>
      <w:r w:rsidRPr="56335979">
        <w:rPr>
          <w:lang w:val="en-US"/>
        </w:rPr>
        <w:t xml:space="preserve"> </w:t>
      </w:r>
      <w:proofErr w:type="spellStart"/>
      <w:r w:rsidRPr="56335979">
        <w:rPr>
          <w:lang w:val="en-US"/>
        </w:rPr>
        <w:t>voi</w:t>
      </w:r>
      <w:proofErr w:type="spellEnd"/>
      <w:r w:rsidRPr="56335979">
        <w:rPr>
          <w:lang w:val="en-US"/>
        </w:rPr>
        <w:t xml:space="preserve"> </w:t>
      </w:r>
      <w:proofErr w:type="spellStart"/>
      <w:r w:rsidRPr="56335979">
        <w:rPr>
          <w:lang w:val="en-US"/>
        </w:rPr>
        <w:t>helposti</w:t>
      </w:r>
      <w:proofErr w:type="spellEnd"/>
      <w:r w:rsidRPr="56335979">
        <w:rPr>
          <w:lang w:val="en-US"/>
        </w:rPr>
        <w:t xml:space="preserve"> </w:t>
      </w:r>
      <w:proofErr w:type="spellStart"/>
      <w:r w:rsidRPr="56335979">
        <w:rPr>
          <w:lang w:val="en-US"/>
        </w:rPr>
        <w:t>tarkastalla</w:t>
      </w:r>
      <w:proofErr w:type="spellEnd"/>
      <w:r w:rsidRPr="56335979">
        <w:rPr>
          <w:lang w:val="en-US"/>
        </w:rPr>
        <w:t xml:space="preserve"> </w:t>
      </w:r>
      <w:proofErr w:type="spellStart"/>
      <w:r w:rsidRPr="56335979">
        <w:rPr>
          <w:lang w:val="en-US"/>
        </w:rPr>
        <w:t>koko</w:t>
      </w:r>
      <w:proofErr w:type="spellEnd"/>
      <w:r w:rsidRPr="56335979">
        <w:rPr>
          <w:lang w:val="en-US"/>
        </w:rPr>
        <w:t xml:space="preserve"> </w:t>
      </w:r>
      <w:proofErr w:type="spellStart"/>
      <w:r w:rsidRPr="56335979">
        <w:rPr>
          <w:lang w:val="en-US"/>
        </w:rPr>
        <w:t>Suomen</w:t>
      </w:r>
      <w:proofErr w:type="spellEnd"/>
      <w:r w:rsidRPr="56335979">
        <w:rPr>
          <w:lang w:val="en-US"/>
        </w:rPr>
        <w:t xml:space="preserve"> </w:t>
      </w:r>
      <w:proofErr w:type="spellStart"/>
      <w:r w:rsidRPr="56335979">
        <w:rPr>
          <w:lang w:val="en-US"/>
        </w:rPr>
        <w:t>koronatilanne</w:t>
      </w:r>
      <w:r w:rsidR="030EE9BD" w:rsidRPr="56335979">
        <w:rPr>
          <w:lang w:val="en-US"/>
        </w:rPr>
        <w:t>t</w:t>
      </w:r>
      <w:r w:rsidRPr="56335979">
        <w:rPr>
          <w:lang w:val="en-US"/>
        </w:rPr>
        <w:t>ta</w:t>
      </w:r>
      <w:proofErr w:type="spellEnd"/>
      <w:r w:rsidRPr="56335979">
        <w:rPr>
          <w:lang w:val="en-US"/>
        </w:rPr>
        <w:t xml:space="preserve"> </w:t>
      </w:r>
      <w:proofErr w:type="spellStart"/>
      <w:r w:rsidRPr="56335979">
        <w:rPr>
          <w:lang w:val="en-US"/>
        </w:rPr>
        <w:t>sairaanhoitopiireittäin</w:t>
      </w:r>
      <w:proofErr w:type="spellEnd"/>
      <w:r w:rsidRPr="56335979">
        <w:rPr>
          <w:lang w:val="en-US"/>
        </w:rPr>
        <w:t>.</w:t>
      </w:r>
    </w:p>
    <w:p w14:paraId="5017BAC6" w14:textId="77777777" w:rsidR="007A64E6" w:rsidRPr="008B2C66" w:rsidRDefault="007A64E6" w:rsidP="007A64E6">
      <w:pPr>
        <w:rPr>
          <w:lang w:val="en-US"/>
        </w:rPr>
      </w:pPr>
    </w:p>
    <w:p w14:paraId="39651479" w14:textId="51FDF72B" w:rsidR="00220964" w:rsidRPr="00774822" w:rsidRDefault="00710C70" w:rsidP="00220964">
      <w:pPr>
        <w:pStyle w:val="Otsikko1"/>
        <w:numPr>
          <w:ilvl w:val="0"/>
          <w:numId w:val="4"/>
        </w:numPr>
        <w:rPr>
          <w:lang w:val="en-US"/>
        </w:rPr>
      </w:pPr>
      <w:bookmarkStart w:id="2" w:name="_Toc69119142"/>
      <w:proofErr w:type="spellStart"/>
      <w:r>
        <w:rPr>
          <w:lang w:val="en-US"/>
        </w:rPr>
        <w:t>Test</w:t>
      </w:r>
      <w:r w:rsidR="00F26F66">
        <w:rPr>
          <w:lang w:val="en-US"/>
        </w:rPr>
        <w:t>itapaukset</w:t>
      </w:r>
      <w:bookmarkEnd w:id="2"/>
      <w:proofErr w:type="spellEnd"/>
    </w:p>
    <w:p w14:paraId="75CF37ED" w14:textId="77777777" w:rsidR="00774822" w:rsidRDefault="00774822" w:rsidP="00774822">
      <w:pPr>
        <w:pStyle w:val="Luettelokappale"/>
        <w:ind w:left="750"/>
        <w:rPr>
          <w:lang w:val="en-US"/>
        </w:rPr>
      </w:pPr>
    </w:p>
    <w:p w14:paraId="7C60A5A5" w14:textId="42298BA3" w:rsidR="12755C35" w:rsidRDefault="12755C35" w:rsidP="56335979">
      <w:pPr>
        <w:ind w:left="720"/>
        <w:rPr>
          <w:b/>
          <w:bCs/>
          <w:lang w:val="en-US"/>
        </w:rPr>
      </w:pPr>
      <w:r w:rsidRPr="56335979">
        <w:rPr>
          <w:b/>
          <w:bCs/>
          <w:lang w:val="en-US"/>
        </w:rPr>
        <w:t>KÄYTTÄJÄTARINA</w:t>
      </w:r>
    </w:p>
    <w:p w14:paraId="1581354F" w14:textId="3A890F68" w:rsidR="571C609D" w:rsidRPr="00F26F66" w:rsidRDefault="571C609D" w:rsidP="56335979">
      <w:pPr>
        <w:ind w:left="720"/>
      </w:pPr>
      <w:r w:rsidRPr="00F26F66">
        <w:t>Käyttäjä</w:t>
      </w:r>
      <w:r w:rsidR="2655BCD4" w:rsidRPr="00F26F66">
        <w:t>T</w:t>
      </w:r>
      <w:r w:rsidRPr="00F26F66">
        <w:t>arina</w:t>
      </w:r>
      <w:r w:rsidR="684790A1" w:rsidRPr="00F26F66">
        <w:t>_</w:t>
      </w:r>
      <w:r w:rsidRPr="00F26F66">
        <w:t>RHM2-46</w:t>
      </w:r>
      <w:r w:rsidR="47877C5D" w:rsidRPr="00F26F66">
        <w:t>:</w:t>
      </w:r>
      <w:r w:rsidRPr="00F26F66">
        <w:t xml:space="preserve"> Käyttäjän haluan pystyä klikkaamaan </w:t>
      </w:r>
      <w:proofErr w:type="spellStart"/>
      <w:r w:rsidRPr="00F26F66">
        <w:t>SHP:ä</w:t>
      </w:r>
      <w:proofErr w:type="spellEnd"/>
      <w:r w:rsidRPr="00F26F66">
        <w:t xml:space="preserve"> kartalta ja saada informaatiota.</w:t>
      </w:r>
    </w:p>
    <w:p w14:paraId="592784C2" w14:textId="4017AC26" w:rsidR="12F412C1" w:rsidRPr="00F26F66" w:rsidRDefault="12F412C1" w:rsidP="56335979">
      <w:pPr>
        <w:ind w:left="720"/>
      </w:pPr>
      <w:r w:rsidRPr="00F26F66">
        <w:t>KäyttäjäTarina_RHM2-</w:t>
      </w:r>
      <w:proofErr w:type="gramStart"/>
      <w:r w:rsidRPr="00F26F66">
        <w:t xml:space="preserve">35: </w:t>
      </w:r>
      <w:r w:rsidR="2D584212" w:rsidRPr="00F26F66">
        <w:t xml:space="preserve"> Käyttäjänä</w:t>
      </w:r>
      <w:proofErr w:type="gramEnd"/>
      <w:r w:rsidR="2D584212" w:rsidRPr="00F26F66">
        <w:t xml:space="preserve"> haluan välttyä virheelliseltä karttapainallukselta, jotten valitse väärää sairaanhoitopiiriä</w:t>
      </w:r>
    </w:p>
    <w:p w14:paraId="4E74ADF8" w14:textId="20EB782C" w:rsidR="71439CAB" w:rsidRPr="00F26F66" w:rsidRDefault="71439CAB" w:rsidP="56335979">
      <w:pPr>
        <w:ind w:left="720"/>
        <w:rPr>
          <w:b/>
          <w:bCs/>
        </w:rPr>
      </w:pPr>
      <w:r w:rsidRPr="00F26F66">
        <w:rPr>
          <w:b/>
          <w:bCs/>
        </w:rPr>
        <w:t>KÄYTTÖTAPAUS</w:t>
      </w:r>
    </w:p>
    <w:p w14:paraId="32D3DD10" w14:textId="6721B91C" w:rsidR="4D456A3D" w:rsidRPr="00F26F66" w:rsidRDefault="4D456A3D" w:rsidP="56335979">
      <w:pPr>
        <w:ind w:left="720"/>
      </w:pPr>
      <w:r w:rsidRPr="00F26F66">
        <w:t>Käyttö</w:t>
      </w:r>
      <w:r w:rsidR="64AB93FE" w:rsidRPr="00F26F66">
        <w:t>T</w:t>
      </w:r>
      <w:r w:rsidRPr="00F26F66">
        <w:t>apaus</w:t>
      </w:r>
      <w:r w:rsidR="3D26591B" w:rsidRPr="00F26F66">
        <w:t>_</w:t>
      </w:r>
      <w:r w:rsidR="2626D1EC" w:rsidRPr="00F26F66">
        <w:t>RHM2-46</w:t>
      </w:r>
      <w:r w:rsidR="2CEC3B79" w:rsidRPr="00F26F66">
        <w:t>:</w:t>
      </w:r>
      <w:r w:rsidR="0745625E" w:rsidRPr="00F26F66">
        <w:t xml:space="preserve"> Kohteen tarkastelu</w:t>
      </w:r>
    </w:p>
    <w:p w14:paraId="6D1709E9" w14:textId="017F2D93" w:rsidR="1786FEF4" w:rsidRPr="00F26F66" w:rsidRDefault="1786FEF4" w:rsidP="56335979">
      <w:pPr>
        <w:ind w:left="720"/>
      </w:pPr>
      <w:r w:rsidRPr="00F26F66">
        <w:t>KäyttöTapaus_RHM2-35: Kartan tarkastelu</w:t>
      </w:r>
    </w:p>
    <w:p w14:paraId="0F64F1AE" w14:textId="3B975CC0" w:rsidR="00C22B92" w:rsidRPr="00F26F66" w:rsidRDefault="00C22B92" w:rsidP="56335979">
      <w:pPr>
        <w:ind w:left="720"/>
        <w:rPr>
          <w:b/>
          <w:bCs/>
        </w:rPr>
      </w:pPr>
      <w:r w:rsidRPr="00F26F66">
        <w:rPr>
          <w:b/>
          <w:bCs/>
        </w:rPr>
        <w:t>TESTITAPAUKSET</w:t>
      </w:r>
    </w:p>
    <w:p w14:paraId="349B14A1" w14:textId="209353CC" w:rsidR="00C22B92" w:rsidRPr="00F26F66" w:rsidRDefault="00C22B92" w:rsidP="56335979">
      <w:pPr>
        <w:ind w:left="720"/>
      </w:pPr>
      <w:r w:rsidRPr="00F26F66">
        <w:t xml:space="preserve">TestCase_RHM2-46: </w:t>
      </w:r>
      <w:proofErr w:type="spellStart"/>
      <w:r w:rsidR="3E3133C1" w:rsidRPr="00F26F66">
        <w:t>SHP:n</w:t>
      </w:r>
      <w:proofErr w:type="spellEnd"/>
      <w:r w:rsidR="3E3133C1" w:rsidRPr="00F26F66">
        <w:t xml:space="preserve"> valitseminen kartalta</w:t>
      </w:r>
    </w:p>
    <w:p w14:paraId="59749693" w14:textId="786B084F" w:rsidR="0DBF83DB" w:rsidRPr="00F26F66" w:rsidRDefault="0DBF83DB" w:rsidP="56335979">
      <w:pPr>
        <w:ind w:left="720"/>
      </w:pPr>
      <w:r w:rsidRPr="00F26F66">
        <w:t xml:space="preserve">TestCase_RHM2-35: Oikean </w:t>
      </w:r>
      <w:proofErr w:type="spellStart"/>
      <w:r w:rsidRPr="00F26F66">
        <w:t>SHP:n</w:t>
      </w:r>
      <w:proofErr w:type="spellEnd"/>
      <w:r w:rsidRPr="00F26F66">
        <w:t xml:space="preserve"> </w:t>
      </w:r>
      <w:r w:rsidR="13E70D8D" w:rsidRPr="00F26F66">
        <w:t>valinta kartalta</w:t>
      </w:r>
    </w:p>
    <w:p w14:paraId="0DABF6C5" w14:textId="7534689C" w:rsidR="0CA7DE4E" w:rsidRPr="00F26F66" w:rsidRDefault="0CA7DE4E" w:rsidP="56335979">
      <w:pPr>
        <w:ind w:left="720"/>
      </w:pPr>
      <w:r w:rsidRPr="00F26F66">
        <w:t>-----------------------------------------------------------------------------------------------------------------------------------</w:t>
      </w:r>
    </w:p>
    <w:p w14:paraId="7B1CCEF8" w14:textId="33E156A9" w:rsidR="0CA7DE4E" w:rsidRPr="00F26F66" w:rsidRDefault="0CA7DE4E" w:rsidP="56335979">
      <w:pPr>
        <w:ind w:left="720"/>
      </w:pPr>
      <w:r w:rsidRPr="00F26F66">
        <w:t>ID: TC_RHM2-46</w:t>
      </w:r>
    </w:p>
    <w:p w14:paraId="57BF37FB" w14:textId="413E407B" w:rsidR="0CA7DE4E" w:rsidRPr="00F26F66" w:rsidRDefault="0CA7DE4E" w:rsidP="56335979">
      <w:pPr>
        <w:ind w:left="720"/>
      </w:pPr>
      <w:r w:rsidRPr="00F26F66">
        <w:t xml:space="preserve">Testitapauksen </w:t>
      </w:r>
      <w:proofErr w:type="gramStart"/>
      <w:r w:rsidRPr="00F26F66">
        <w:t xml:space="preserve">nimi:  </w:t>
      </w:r>
      <w:proofErr w:type="spellStart"/>
      <w:r w:rsidRPr="00F26F66">
        <w:t>SHP</w:t>
      </w:r>
      <w:proofErr w:type="gramEnd"/>
      <w:r w:rsidRPr="00F26F66">
        <w:t>:n</w:t>
      </w:r>
      <w:proofErr w:type="spellEnd"/>
      <w:r w:rsidR="193950D7" w:rsidRPr="00F26F66">
        <w:t xml:space="preserve"> valitseminen</w:t>
      </w:r>
      <w:r w:rsidRPr="00F26F66">
        <w:t xml:space="preserve"> kartalta</w:t>
      </w:r>
    </w:p>
    <w:p w14:paraId="7281FCBF" w14:textId="2C3EA383" w:rsidR="02B87D35" w:rsidRPr="00F26F66" w:rsidRDefault="02B87D35" w:rsidP="56335979">
      <w:pPr>
        <w:ind w:left="720"/>
      </w:pPr>
      <w:r w:rsidRPr="00F26F66">
        <w:t>Esiehdot: Käyttäjä on avannut yleis</w:t>
      </w:r>
      <w:r w:rsidR="091F1399" w:rsidRPr="00F26F66">
        <w:t xml:space="preserve">immin käytetyn selaimen ja on päätynyt </w:t>
      </w:r>
      <w:proofErr w:type="spellStart"/>
      <w:r w:rsidR="091F1399" w:rsidRPr="00F26F66">
        <w:t>MyCovidRisk</w:t>
      </w:r>
      <w:proofErr w:type="spellEnd"/>
      <w:r w:rsidR="091F1399" w:rsidRPr="00F26F66">
        <w:t xml:space="preserve"> sivustolle.</w:t>
      </w:r>
    </w:p>
    <w:p w14:paraId="72AC6E3F" w14:textId="59667877" w:rsidR="091F1399" w:rsidRDefault="091F1399" w:rsidP="56335979">
      <w:pPr>
        <w:ind w:left="720"/>
        <w:rPr>
          <w:lang w:val="en-US"/>
        </w:rPr>
      </w:pPr>
      <w:proofErr w:type="spellStart"/>
      <w:r w:rsidRPr="56335979">
        <w:rPr>
          <w:lang w:val="en-US"/>
        </w:rPr>
        <w:t>Kuvaus</w:t>
      </w:r>
      <w:proofErr w:type="spellEnd"/>
      <w:r w:rsidRPr="56335979">
        <w:rPr>
          <w:lang w:val="en-US"/>
        </w:rPr>
        <w:t xml:space="preserve">: </w:t>
      </w:r>
    </w:p>
    <w:p w14:paraId="1FF1A186" w14:textId="4C79F159" w:rsidR="091F1399" w:rsidRDefault="091F1399" w:rsidP="56335979">
      <w:pPr>
        <w:pStyle w:val="Luettelokappale"/>
        <w:numPr>
          <w:ilvl w:val="1"/>
          <w:numId w:val="2"/>
        </w:numPr>
        <w:rPr>
          <w:rFonts w:eastAsiaTheme="minorEastAsia"/>
          <w:lang w:val="en-US"/>
        </w:rPr>
      </w:pPr>
      <w:proofErr w:type="spellStart"/>
      <w:r w:rsidRPr="56335979">
        <w:rPr>
          <w:lang w:val="en-US"/>
        </w:rPr>
        <w:lastRenderedPageBreak/>
        <w:t>valitse</w:t>
      </w:r>
      <w:proofErr w:type="spellEnd"/>
      <w:r w:rsidRPr="56335979">
        <w:rPr>
          <w:lang w:val="en-US"/>
        </w:rPr>
        <w:t xml:space="preserve"> </w:t>
      </w:r>
      <w:proofErr w:type="spellStart"/>
      <w:r w:rsidRPr="56335979">
        <w:rPr>
          <w:lang w:val="en-US"/>
        </w:rPr>
        <w:t>kartalta</w:t>
      </w:r>
      <w:proofErr w:type="spellEnd"/>
      <w:r w:rsidRPr="56335979">
        <w:rPr>
          <w:lang w:val="en-US"/>
        </w:rPr>
        <w:t xml:space="preserve"> SHP</w:t>
      </w:r>
    </w:p>
    <w:p w14:paraId="53416040" w14:textId="085C507C" w:rsidR="091F1399" w:rsidRDefault="091F1399" w:rsidP="56335979">
      <w:pPr>
        <w:pStyle w:val="Luettelokappale"/>
        <w:numPr>
          <w:ilvl w:val="1"/>
          <w:numId w:val="2"/>
        </w:numPr>
        <w:rPr>
          <w:lang w:val="en-US"/>
        </w:rPr>
      </w:pPr>
      <w:r w:rsidRPr="56335979">
        <w:rPr>
          <w:lang w:val="en-US"/>
        </w:rPr>
        <w:t xml:space="preserve">SHP on </w:t>
      </w:r>
      <w:proofErr w:type="spellStart"/>
      <w:r w:rsidRPr="56335979">
        <w:rPr>
          <w:lang w:val="en-US"/>
        </w:rPr>
        <w:t>valittuna</w:t>
      </w:r>
      <w:proofErr w:type="spellEnd"/>
    </w:p>
    <w:p w14:paraId="5F5D4731" w14:textId="450D03AE" w:rsidR="091F1399" w:rsidRPr="00F26F66" w:rsidRDefault="091F1399" w:rsidP="56335979">
      <w:pPr>
        <w:pStyle w:val="Luettelokappale"/>
        <w:numPr>
          <w:ilvl w:val="1"/>
          <w:numId w:val="2"/>
        </w:numPr>
      </w:pPr>
      <w:r w:rsidRPr="00F26F66">
        <w:t xml:space="preserve">Käyttäjä saa lisäinformaatiota kyseisen </w:t>
      </w:r>
      <w:proofErr w:type="spellStart"/>
      <w:r w:rsidRPr="00F26F66">
        <w:t>SHP:n</w:t>
      </w:r>
      <w:proofErr w:type="spellEnd"/>
      <w:r w:rsidRPr="00F26F66">
        <w:t xml:space="preserve"> koronatilanteesta</w:t>
      </w:r>
    </w:p>
    <w:p w14:paraId="41C0C778" w14:textId="0E5C015C" w:rsidR="091F1399" w:rsidRPr="00F26F66" w:rsidRDefault="091F1399" w:rsidP="56335979">
      <w:pPr>
        <w:ind w:left="720"/>
      </w:pPr>
      <w:r w:rsidRPr="00F26F66">
        <w:t>Haluttu lopputulos: Käyttäjä</w:t>
      </w:r>
      <w:r w:rsidR="450DC32D" w:rsidRPr="00F26F66">
        <w:t xml:space="preserve"> näkee valitsemansa </w:t>
      </w:r>
      <w:proofErr w:type="spellStart"/>
      <w:r w:rsidR="450DC32D" w:rsidRPr="00F26F66">
        <w:t>SHP:n</w:t>
      </w:r>
      <w:proofErr w:type="spellEnd"/>
      <w:r w:rsidR="450DC32D" w:rsidRPr="00F26F66">
        <w:t xml:space="preserve"> tilanteen painalluksen jälkeen.</w:t>
      </w:r>
    </w:p>
    <w:p w14:paraId="25D62949" w14:textId="440B9275" w:rsidR="450DC32D" w:rsidRPr="00F26F66" w:rsidRDefault="450DC32D" w:rsidP="56335979">
      <w:pPr>
        <w:ind w:left="720"/>
      </w:pPr>
      <w:r w:rsidRPr="00F26F66">
        <w:t>Hyväksy</w:t>
      </w:r>
      <w:r w:rsidR="19FE963C" w:rsidRPr="00F26F66">
        <w:t>t</w:t>
      </w:r>
      <w:r w:rsidRPr="00F26F66">
        <w:t>ty/Hylätty</w:t>
      </w:r>
    </w:p>
    <w:p w14:paraId="721C6B26" w14:textId="280108BE" w:rsidR="450DC32D" w:rsidRPr="00F26F66" w:rsidRDefault="450DC32D" w:rsidP="56335979">
      <w:pPr>
        <w:ind w:left="720"/>
      </w:pPr>
      <w:r w:rsidRPr="00F26F66">
        <w:t>Testaajan nimi:</w:t>
      </w:r>
    </w:p>
    <w:p w14:paraId="6522F7C7" w14:textId="7B6A8F09" w:rsidR="04F61664" w:rsidRPr="00F26F66" w:rsidRDefault="04F61664" w:rsidP="56335979">
      <w:pPr>
        <w:ind w:left="720"/>
      </w:pPr>
      <w:r w:rsidRPr="00F26F66">
        <w:t>-----------------------------------------------------------------------------------------------------------------------------------</w:t>
      </w:r>
    </w:p>
    <w:p w14:paraId="1D1C19B2" w14:textId="56658F18" w:rsidR="04F61664" w:rsidRPr="00F26F66" w:rsidRDefault="04F61664" w:rsidP="56335979">
      <w:pPr>
        <w:ind w:left="720"/>
      </w:pPr>
      <w:r w:rsidRPr="00F26F66">
        <w:t>ID: TC_RHM2-35</w:t>
      </w:r>
    </w:p>
    <w:p w14:paraId="604399A5" w14:textId="7C1BD5E8" w:rsidR="04F61664" w:rsidRPr="00F26F66" w:rsidRDefault="04F61664" w:rsidP="56335979">
      <w:pPr>
        <w:ind w:left="720"/>
      </w:pPr>
      <w:r w:rsidRPr="00F26F66">
        <w:t xml:space="preserve">Testitapauksen </w:t>
      </w:r>
      <w:proofErr w:type="gramStart"/>
      <w:r w:rsidRPr="00F26F66">
        <w:t>nimi:  Oikean</w:t>
      </w:r>
      <w:proofErr w:type="gramEnd"/>
      <w:r w:rsidRPr="00F26F66">
        <w:t xml:space="preserve"> </w:t>
      </w:r>
      <w:proofErr w:type="spellStart"/>
      <w:r w:rsidRPr="00F26F66">
        <w:t>SHP:n</w:t>
      </w:r>
      <w:proofErr w:type="spellEnd"/>
      <w:r w:rsidRPr="00F26F66">
        <w:t xml:space="preserve"> valinta kartalta</w:t>
      </w:r>
    </w:p>
    <w:p w14:paraId="3D8964E4" w14:textId="2C3EA383" w:rsidR="04F61664" w:rsidRPr="00F26F66" w:rsidRDefault="04F61664" w:rsidP="56335979">
      <w:pPr>
        <w:ind w:left="720"/>
      </w:pPr>
      <w:r w:rsidRPr="00F26F66">
        <w:t xml:space="preserve">Esiehdot: Käyttäjä on avannut yleisimmin käytetyn selaimen ja on päätynyt </w:t>
      </w:r>
      <w:proofErr w:type="spellStart"/>
      <w:r w:rsidRPr="00F26F66">
        <w:t>MyCovidRisk</w:t>
      </w:r>
      <w:proofErr w:type="spellEnd"/>
      <w:r w:rsidRPr="00F26F66">
        <w:t xml:space="preserve"> sivustolle.</w:t>
      </w:r>
    </w:p>
    <w:p w14:paraId="287C7562" w14:textId="59667877" w:rsidR="04F61664" w:rsidRDefault="04F61664" w:rsidP="56335979">
      <w:pPr>
        <w:ind w:left="720"/>
        <w:rPr>
          <w:lang w:val="en-US"/>
        </w:rPr>
      </w:pPr>
      <w:proofErr w:type="spellStart"/>
      <w:r w:rsidRPr="56335979">
        <w:rPr>
          <w:lang w:val="en-US"/>
        </w:rPr>
        <w:t>Kuvaus</w:t>
      </w:r>
      <w:proofErr w:type="spellEnd"/>
      <w:r w:rsidRPr="56335979">
        <w:rPr>
          <w:lang w:val="en-US"/>
        </w:rPr>
        <w:t xml:space="preserve">: </w:t>
      </w:r>
    </w:p>
    <w:p w14:paraId="2553BD1F" w14:textId="30624ACC" w:rsidR="7E127E3B" w:rsidRDefault="7E127E3B" w:rsidP="56335979">
      <w:pPr>
        <w:pStyle w:val="Luettelokappale"/>
        <w:numPr>
          <w:ilvl w:val="1"/>
          <w:numId w:val="1"/>
        </w:numPr>
        <w:rPr>
          <w:rFonts w:eastAsiaTheme="minorEastAsia"/>
          <w:lang w:val="en-US"/>
        </w:rPr>
      </w:pPr>
      <w:proofErr w:type="spellStart"/>
      <w:r w:rsidRPr="56335979">
        <w:rPr>
          <w:lang w:val="en-US"/>
        </w:rPr>
        <w:t>Käyttäjä</w:t>
      </w:r>
      <w:proofErr w:type="spellEnd"/>
      <w:r w:rsidRPr="56335979">
        <w:rPr>
          <w:lang w:val="en-US"/>
        </w:rPr>
        <w:t xml:space="preserve"> </w:t>
      </w:r>
      <w:proofErr w:type="spellStart"/>
      <w:r w:rsidRPr="56335979">
        <w:rPr>
          <w:lang w:val="en-US"/>
        </w:rPr>
        <w:t>liikuttaa</w:t>
      </w:r>
      <w:proofErr w:type="spellEnd"/>
      <w:r w:rsidRPr="56335979">
        <w:rPr>
          <w:lang w:val="en-US"/>
        </w:rPr>
        <w:t xml:space="preserve"> </w:t>
      </w:r>
      <w:proofErr w:type="spellStart"/>
      <w:r w:rsidRPr="56335979">
        <w:rPr>
          <w:lang w:val="en-US"/>
        </w:rPr>
        <w:t>karttaa</w:t>
      </w:r>
      <w:proofErr w:type="spellEnd"/>
    </w:p>
    <w:p w14:paraId="661C3FE6" w14:textId="30A007F5" w:rsidR="7E127E3B" w:rsidRPr="00F26F66" w:rsidRDefault="7E127E3B" w:rsidP="56335979">
      <w:pPr>
        <w:pStyle w:val="Luettelokappale"/>
        <w:numPr>
          <w:ilvl w:val="1"/>
          <w:numId w:val="1"/>
        </w:numPr>
        <w:rPr>
          <w:rFonts w:eastAsiaTheme="minorEastAsia"/>
        </w:rPr>
      </w:pPr>
      <w:r w:rsidRPr="00F26F66">
        <w:t xml:space="preserve">Käyttäjä zoomailee karttaa, jotta voi nähdä esim. Mihin </w:t>
      </w:r>
      <w:proofErr w:type="spellStart"/>
      <w:r w:rsidRPr="00F26F66">
        <w:t>SHP:in</w:t>
      </w:r>
      <w:proofErr w:type="spellEnd"/>
      <w:r w:rsidRPr="00F26F66">
        <w:t xml:space="preserve"> jokin kaupunki kuuluu </w:t>
      </w:r>
    </w:p>
    <w:p w14:paraId="146727A6" w14:textId="71098A35" w:rsidR="04F61664" w:rsidRPr="00F26F66" w:rsidRDefault="04F61664" w:rsidP="56335979">
      <w:pPr>
        <w:pStyle w:val="Luettelokappale"/>
        <w:numPr>
          <w:ilvl w:val="1"/>
          <w:numId w:val="1"/>
        </w:numPr>
        <w:rPr>
          <w:rFonts w:eastAsiaTheme="minorEastAsia"/>
        </w:rPr>
      </w:pPr>
      <w:r w:rsidRPr="00F26F66">
        <w:t xml:space="preserve">Käyttäjä saa </w:t>
      </w:r>
      <w:r w:rsidR="3A7E2F94" w:rsidRPr="00F26F66">
        <w:t xml:space="preserve">valittua oikean </w:t>
      </w:r>
      <w:proofErr w:type="spellStart"/>
      <w:r w:rsidR="3A7E2F94" w:rsidRPr="00F26F66">
        <w:t>SHP:n</w:t>
      </w:r>
      <w:proofErr w:type="spellEnd"/>
      <w:r w:rsidR="3A7E2F94" w:rsidRPr="00F26F66">
        <w:t xml:space="preserve"> </w:t>
      </w:r>
    </w:p>
    <w:p w14:paraId="6FE890AE" w14:textId="438C0A3F" w:rsidR="04F61664" w:rsidRPr="00F26F66" w:rsidRDefault="04F61664" w:rsidP="56335979">
      <w:pPr>
        <w:ind w:left="720"/>
      </w:pPr>
      <w:r w:rsidRPr="00F26F66">
        <w:t>Haluttu lopputulos: Käyt</w:t>
      </w:r>
      <w:r w:rsidR="5482008D" w:rsidRPr="00F26F66">
        <w:t xml:space="preserve">täjä pystyy liikuttamaan karttaa ja käyttämään zoomausta, jotta löytää haluamansa </w:t>
      </w:r>
      <w:proofErr w:type="spellStart"/>
      <w:r w:rsidR="5482008D" w:rsidRPr="00F26F66">
        <w:t>SHP:n</w:t>
      </w:r>
      <w:proofErr w:type="spellEnd"/>
    </w:p>
    <w:p w14:paraId="0542FE19" w14:textId="440B9275" w:rsidR="04F61664" w:rsidRDefault="04F61664" w:rsidP="56335979">
      <w:pPr>
        <w:ind w:left="720"/>
        <w:rPr>
          <w:lang w:val="en-US"/>
        </w:rPr>
      </w:pPr>
      <w:proofErr w:type="spellStart"/>
      <w:r w:rsidRPr="56335979">
        <w:rPr>
          <w:lang w:val="en-US"/>
        </w:rPr>
        <w:t>Hyväksytty</w:t>
      </w:r>
      <w:proofErr w:type="spellEnd"/>
      <w:r w:rsidRPr="56335979">
        <w:rPr>
          <w:lang w:val="en-US"/>
        </w:rPr>
        <w:t>/</w:t>
      </w:r>
      <w:proofErr w:type="spellStart"/>
      <w:r w:rsidRPr="56335979">
        <w:rPr>
          <w:lang w:val="en-US"/>
        </w:rPr>
        <w:t>Hylätty</w:t>
      </w:r>
      <w:proofErr w:type="spellEnd"/>
    </w:p>
    <w:p w14:paraId="03A49647" w14:textId="280108BE" w:rsidR="04F61664" w:rsidRDefault="04F61664" w:rsidP="56335979">
      <w:pPr>
        <w:ind w:left="720"/>
        <w:rPr>
          <w:lang w:val="en-US"/>
        </w:rPr>
      </w:pPr>
      <w:proofErr w:type="spellStart"/>
      <w:r w:rsidRPr="56335979">
        <w:rPr>
          <w:lang w:val="en-US"/>
        </w:rPr>
        <w:t>Testaajan</w:t>
      </w:r>
      <w:proofErr w:type="spellEnd"/>
      <w:r w:rsidRPr="56335979">
        <w:rPr>
          <w:lang w:val="en-US"/>
        </w:rPr>
        <w:t xml:space="preserve"> </w:t>
      </w:r>
      <w:proofErr w:type="spellStart"/>
      <w:r w:rsidRPr="56335979">
        <w:rPr>
          <w:lang w:val="en-US"/>
        </w:rPr>
        <w:t>nimi</w:t>
      </w:r>
      <w:proofErr w:type="spellEnd"/>
      <w:r w:rsidRPr="56335979">
        <w:rPr>
          <w:lang w:val="en-US"/>
        </w:rPr>
        <w:t>:</w:t>
      </w:r>
    </w:p>
    <w:p w14:paraId="4678E47B" w14:textId="7BF6224E" w:rsidR="56335979" w:rsidRDefault="56335979" w:rsidP="56335979">
      <w:pPr>
        <w:ind w:left="720"/>
        <w:rPr>
          <w:lang w:val="en-US"/>
        </w:rPr>
      </w:pPr>
    </w:p>
    <w:p w14:paraId="31F9D19A" w14:textId="77777777" w:rsidR="009A7DB0" w:rsidRDefault="009A7DB0" w:rsidP="007B113F">
      <w:pPr>
        <w:pStyle w:val="Luettelokappale"/>
        <w:ind w:left="748"/>
        <w:rPr>
          <w:rFonts w:ascii="Calibri" w:hAnsi="Calibri"/>
          <w:color w:val="1F497D"/>
          <w:shd w:val="clear" w:color="auto" w:fill="FFFFFF"/>
          <w:lang w:val="en-US"/>
        </w:rPr>
      </w:pPr>
    </w:p>
    <w:sectPr w:rsidR="009A7DB0" w:rsidSect="0049679E">
      <w:headerReference w:type="default" r:id="rId16"/>
      <w:headerReference w:type="first" r:id="rId17"/>
      <w:footerReference w:type="first" r:id="rId18"/>
      <w:pgSz w:w="11906" w:h="16838"/>
      <w:pgMar w:top="1417" w:right="1134" w:bottom="1417" w:left="1134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9B1EE7" w14:textId="77777777" w:rsidR="00492874" w:rsidRDefault="00492874" w:rsidP="00723C30">
      <w:pPr>
        <w:spacing w:after="0" w:line="240" w:lineRule="auto"/>
      </w:pPr>
      <w:r>
        <w:separator/>
      </w:r>
    </w:p>
  </w:endnote>
  <w:endnote w:type="continuationSeparator" w:id="0">
    <w:p w14:paraId="4C4B6377" w14:textId="77777777" w:rsidR="00492874" w:rsidRDefault="00492874" w:rsidP="00723C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3B6CF2" w14:textId="77777777" w:rsidR="00E048A6" w:rsidRDefault="00E048A6" w:rsidP="00E048A6">
    <w:pPr>
      <w:pStyle w:val="Alatunniste"/>
      <w:pBdr>
        <w:bottom w:val="single" w:sz="4" w:space="1" w:color="auto"/>
      </w:pBdr>
      <w:tabs>
        <w:tab w:val="clear" w:pos="4819"/>
        <w:tab w:val="left" w:pos="4536"/>
      </w:tabs>
      <w:rPr>
        <w:rFonts w:ascii="Tahoma" w:hAnsi="Tahoma" w:cs="Tahoma"/>
        <w:sz w:val="20"/>
        <w:szCs w:val="20"/>
      </w:rPr>
    </w:pPr>
  </w:p>
  <w:p w14:paraId="7BCF5AB9" w14:textId="77777777" w:rsidR="00E048A6" w:rsidRDefault="00E048A6" w:rsidP="00E048A6">
    <w:pPr>
      <w:pStyle w:val="Alatunniste"/>
      <w:tabs>
        <w:tab w:val="clear" w:pos="4819"/>
        <w:tab w:val="left" w:pos="4536"/>
      </w:tabs>
      <w:rPr>
        <w:rFonts w:ascii="Tahoma" w:hAnsi="Tahoma" w:cs="Tahoma"/>
        <w:sz w:val="20"/>
        <w:szCs w:val="20"/>
      </w:rPr>
    </w:pPr>
  </w:p>
  <w:p w14:paraId="16CA961B" w14:textId="77777777" w:rsidR="00E048A6" w:rsidRDefault="00E048A6">
    <w:pPr>
      <w:pStyle w:val="Alatunnist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F0BED1" w14:textId="77777777" w:rsidR="007A64E6" w:rsidRDefault="007A64E6">
    <w:pPr>
      <w:pStyle w:val="Alatunnist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134830" w14:textId="77777777" w:rsidR="00492874" w:rsidRDefault="00492874" w:rsidP="00723C30">
      <w:pPr>
        <w:spacing w:after="0" w:line="240" w:lineRule="auto"/>
      </w:pPr>
      <w:r>
        <w:separator/>
      </w:r>
    </w:p>
  </w:footnote>
  <w:footnote w:type="continuationSeparator" w:id="0">
    <w:p w14:paraId="662209EA" w14:textId="77777777" w:rsidR="00492874" w:rsidRDefault="00492874" w:rsidP="00723C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6CBD04" w14:textId="77777777" w:rsidR="00723C30" w:rsidRPr="00E048A6" w:rsidRDefault="00723C30">
    <w:pPr>
      <w:pStyle w:val="Yltunniste"/>
      <w:rPr>
        <w:rFonts w:ascii="Tahoma" w:hAnsi="Tahoma" w:cs="Tahoma"/>
        <w:b/>
        <w:noProof/>
        <w:sz w:val="20"/>
        <w:szCs w:val="20"/>
      </w:rPr>
    </w:pPr>
    <w:r w:rsidRPr="00843266">
      <w:rPr>
        <w:rFonts w:ascii="Tahoma" w:hAnsi="Tahoma" w:cs="Tahoma"/>
        <w:b/>
        <w:sz w:val="20"/>
        <w:szCs w:val="20"/>
      </w:rPr>
      <w:tab/>
    </w:r>
    <w:r w:rsidR="00941F5F">
      <w:rPr>
        <w:rFonts w:ascii="Tahoma" w:hAnsi="Tahoma" w:cs="Tahoma"/>
        <w:b/>
        <w:sz w:val="20"/>
        <w:szCs w:val="20"/>
      </w:rPr>
      <w:t>SPECIFICATION DOCUMENT</w:t>
    </w:r>
    <w:r w:rsidRPr="00843266">
      <w:rPr>
        <w:rFonts w:ascii="Tahoma" w:hAnsi="Tahoma" w:cs="Tahoma"/>
        <w:b/>
        <w:sz w:val="20"/>
        <w:szCs w:val="20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74B53A" w14:textId="77777777" w:rsidR="007A64E6" w:rsidRDefault="007A64E6">
    <w:pPr>
      <w:pStyle w:val="Yltunniste"/>
      <w:jc w:val="right"/>
    </w:pPr>
  </w:p>
  <w:p w14:paraId="0759561A" w14:textId="77777777" w:rsidR="007A64E6" w:rsidRDefault="007A64E6">
    <w:pPr>
      <w:pStyle w:val="Yltunnis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44228320"/>
      <w:docPartObj>
        <w:docPartGallery w:val="Page Numbers (Top of Page)"/>
        <w:docPartUnique/>
      </w:docPartObj>
    </w:sdtPr>
    <w:sdtEndPr>
      <w:rPr>
        <w:noProof/>
      </w:rPr>
    </w:sdtEndPr>
    <w:sdtContent>
      <w:p w14:paraId="0998B320" w14:textId="77777777" w:rsidR="0049679E" w:rsidRDefault="0049679E">
        <w:pPr>
          <w:pStyle w:val="Yltunniste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A7E33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21C831B" w14:textId="77777777" w:rsidR="0049679E" w:rsidRPr="00E048A6" w:rsidRDefault="0049679E">
    <w:pPr>
      <w:pStyle w:val="Yltunniste"/>
      <w:rPr>
        <w:rFonts w:ascii="Tahoma" w:hAnsi="Tahoma" w:cs="Tahoma"/>
        <w:b/>
        <w:noProof/>
        <w:sz w:val="20"/>
        <w:szCs w:val="20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30909890"/>
      <w:docPartObj>
        <w:docPartGallery w:val="Page Numbers (Top of Page)"/>
        <w:docPartUnique/>
      </w:docPartObj>
    </w:sdtPr>
    <w:sdtEndPr>
      <w:rPr>
        <w:noProof/>
      </w:rPr>
    </w:sdtEndPr>
    <w:sdtContent>
      <w:p w14:paraId="21A07DAA" w14:textId="77777777" w:rsidR="0049679E" w:rsidRDefault="0049679E">
        <w:pPr>
          <w:pStyle w:val="Yltunniste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8031F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2501A200" w14:textId="77777777" w:rsidR="007A64E6" w:rsidRDefault="007A64E6">
    <w:pPr>
      <w:pStyle w:val="Yltunnis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70B25"/>
    <w:multiLevelType w:val="multilevel"/>
    <w:tmpl w:val="279E5DA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0CD450E3"/>
    <w:multiLevelType w:val="hybridMultilevel"/>
    <w:tmpl w:val="D6AE8B0C"/>
    <w:lvl w:ilvl="0" w:tplc="80C8E5E2">
      <w:start w:val="3"/>
      <w:numFmt w:val="bullet"/>
      <w:lvlText w:val=""/>
      <w:lvlJc w:val="left"/>
      <w:pPr>
        <w:ind w:left="1110" w:hanging="360"/>
      </w:pPr>
      <w:rPr>
        <w:rFonts w:ascii="Symbol" w:eastAsiaTheme="majorEastAsia" w:hAnsi="Symbol" w:cstheme="majorBidi" w:hint="default"/>
      </w:rPr>
    </w:lvl>
    <w:lvl w:ilvl="1" w:tplc="040B0003" w:tentative="1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2" w15:restartNumberingAfterBreak="0">
    <w:nsid w:val="0E6274EA"/>
    <w:multiLevelType w:val="hybridMultilevel"/>
    <w:tmpl w:val="08EA47F2"/>
    <w:lvl w:ilvl="0" w:tplc="A1CED218">
      <w:start w:val="1"/>
      <w:numFmt w:val="decimal"/>
      <w:lvlText w:val="%1."/>
      <w:lvlJc w:val="left"/>
      <w:pPr>
        <w:ind w:left="720" w:hanging="360"/>
      </w:pPr>
    </w:lvl>
    <w:lvl w:ilvl="1" w:tplc="84148F20">
      <w:start w:val="1"/>
      <w:numFmt w:val="decimal"/>
      <w:lvlText w:val="%2."/>
      <w:lvlJc w:val="left"/>
      <w:pPr>
        <w:ind w:left="1440" w:hanging="360"/>
      </w:pPr>
    </w:lvl>
    <w:lvl w:ilvl="2" w:tplc="2EF4C6B0">
      <w:start w:val="1"/>
      <w:numFmt w:val="lowerRoman"/>
      <w:lvlText w:val="%3."/>
      <w:lvlJc w:val="right"/>
      <w:pPr>
        <w:ind w:left="2160" w:hanging="180"/>
      </w:pPr>
    </w:lvl>
    <w:lvl w:ilvl="3" w:tplc="F5AC4B24">
      <w:start w:val="1"/>
      <w:numFmt w:val="decimal"/>
      <w:lvlText w:val="%4."/>
      <w:lvlJc w:val="left"/>
      <w:pPr>
        <w:ind w:left="2880" w:hanging="360"/>
      </w:pPr>
    </w:lvl>
    <w:lvl w:ilvl="4" w:tplc="F8322ACE">
      <w:start w:val="1"/>
      <w:numFmt w:val="lowerLetter"/>
      <w:lvlText w:val="%5."/>
      <w:lvlJc w:val="left"/>
      <w:pPr>
        <w:ind w:left="3600" w:hanging="360"/>
      </w:pPr>
    </w:lvl>
    <w:lvl w:ilvl="5" w:tplc="A0BE204E">
      <w:start w:val="1"/>
      <w:numFmt w:val="lowerRoman"/>
      <w:lvlText w:val="%6."/>
      <w:lvlJc w:val="right"/>
      <w:pPr>
        <w:ind w:left="4320" w:hanging="180"/>
      </w:pPr>
    </w:lvl>
    <w:lvl w:ilvl="6" w:tplc="C47C741C">
      <w:start w:val="1"/>
      <w:numFmt w:val="decimal"/>
      <w:lvlText w:val="%7."/>
      <w:lvlJc w:val="left"/>
      <w:pPr>
        <w:ind w:left="5040" w:hanging="360"/>
      </w:pPr>
    </w:lvl>
    <w:lvl w:ilvl="7" w:tplc="F5E60D76">
      <w:start w:val="1"/>
      <w:numFmt w:val="lowerLetter"/>
      <w:lvlText w:val="%8."/>
      <w:lvlJc w:val="left"/>
      <w:pPr>
        <w:ind w:left="5760" w:hanging="360"/>
      </w:pPr>
    </w:lvl>
    <w:lvl w:ilvl="8" w:tplc="EC7AAEF6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277D1E"/>
    <w:multiLevelType w:val="hybridMultilevel"/>
    <w:tmpl w:val="6158CB6E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E836C9"/>
    <w:multiLevelType w:val="hybridMultilevel"/>
    <w:tmpl w:val="4E7675B4"/>
    <w:lvl w:ilvl="0" w:tplc="6090D06C">
      <w:start w:val="3"/>
      <w:numFmt w:val="bullet"/>
      <w:lvlText w:val=""/>
      <w:lvlJc w:val="left"/>
      <w:pPr>
        <w:ind w:left="765" w:hanging="360"/>
      </w:pPr>
      <w:rPr>
        <w:rFonts w:ascii="Symbol" w:eastAsiaTheme="minorHAnsi" w:hAnsi="Symbol" w:cstheme="minorBidi" w:hint="default"/>
      </w:rPr>
    </w:lvl>
    <w:lvl w:ilvl="1" w:tplc="040B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5" w15:restartNumberingAfterBreak="0">
    <w:nsid w:val="274E093F"/>
    <w:multiLevelType w:val="hybridMultilevel"/>
    <w:tmpl w:val="14F09D4A"/>
    <w:lvl w:ilvl="0" w:tplc="08DC52AC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B90FBD"/>
    <w:multiLevelType w:val="hybridMultilevel"/>
    <w:tmpl w:val="A922F14C"/>
    <w:lvl w:ilvl="0" w:tplc="D00E34EC">
      <w:start w:val="3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40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4BE7828"/>
    <w:multiLevelType w:val="hybridMultilevel"/>
    <w:tmpl w:val="1D4675CC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EA7E19"/>
    <w:multiLevelType w:val="multilevel"/>
    <w:tmpl w:val="279E5DA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9" w15:restartNumberingAfterBreak="0">
    <w:nsid w:val="6B3D5B50"/>
    <w:multiLevelType w:val="hybridMultilevel"/>
    <w:tmpl w:val="9B3A7A5E"/>
    <w:lvl w:ilvl="0" w:tplc="0CE04A6C">
      <w:start w:val="3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B415E75"/>
    <w:multiLevelType w:val="hybridMultilevel"/>
    <w:tmpl w:val="0BA045AC"/>
    <w:lvl w:ilvl="0" w:tplc="3FC4CABA">
      <w:start w:val="1"/>
      <w:numFmt w:val="decimal"/>
      <w:lvlText w:val="%1."/>
      <w:lvlJc w:val="left"/>
      <w:pPr>
        <w:ind w:left="720" w:hanging="360"/>
      </w:pPr>
    </w:lvl>
    <w:lvl w:ilvl="1" w:tplc="D304E470">
      <w:start w:val="1"/>
      <w:numFmt w:val="decimal"/>
      <w:lvlText w:val="%2."/>
      <w:lvlJc w:val="left"/>
      <w:pPr>
        <w:ind w:left="1440" w:hanging="360"/>
      </w:pPr>
    </w:lvl>
    <w:lvl w:ilvl="2" w:tplc="23A0110E">
      <w:start w:val="1"/>
      <w:numFmt w:val="lowerRoman"/>
      <w:lvlText w:val="%3."/>
      <w:lvlJc w:val="right"/>
      <w:pPr>
        <w:ind w:left="2160" w:hanging="180"/>
      </w:pPr>
    </w:lvl>
    <w:lvl w:ilvl="3" w:tplc="B9740738">
      <w:start w:val="1"/>
      <w:numFmt w:val="decimal"/>
      <w:lvlText w:val="%4."/>
      <w:lvlJc w:val="left"/>
      <w:pPr>
        <w:ind w:left="2880" w:hanging="360"/>
      </w:pPr>
    </w:lvl>
    <w:lvl w:ilvl="4" w:tplc="3320D120">
      <w:start w:val="1"/>
      <w:numFmt w:val="lowerLetter"/>
      <w:lvlText w:val="%5."/>
      <w:lvlJc w:val="left"/>
      <w:pPr>
        <w:ind w:left="3600" w:hanging="360"/>
      </w:pPr>
    </w:lvl>
    <w:lvl w:ilvl="5" w:tplc="6CA450FE">
      <w:start w:val="1"/>
      <w:numFmt w:val="lowerRoman"/>
      <w:lvlText w:val="%6."/>
      <w:lvlJc w:val="right"/>
      <w:pPr>
        <w:ind w:left="4320" w:hanging="180"/>
      </w:pPr>
    </w:lvl>
    <w:lvl w:ilvl="6" w:tplc="8A52CFDE">
      <w:start w:val="1"/>
      <w:numFmt w:val="decimal"/>
      <w:lvlText w:val="%7."/>
      <w:lvlJc w:val="left"/>
      <w:pPr>
        <w:ind w:left="5040" w:hanging="360"/>
      </w:pPr>
    </w:lvl>
    <w:lvl w:ilvl="7" w:tplc="38A8E1EA">
      <w:start w:val="1"/>
      <w:numFmt w:val="lowerLetter"/>
      <w:lvlText w:val="%8."/>
      <w:lvlJc w:val="left"/>
      <w:pPr>
        <w:ind w:left="5760" w:hanging="360"/>
      </w:pPr>
    </w:lvl>
    <w:lvl w:ilvl="8" w:tplc="841E00A6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C2460D8"/>
    <w:multiLevelType w:val="hybridMultilevel"/>
    <w:tmpl w:val="AC8E6692"/>
    <w:lvl w:ilvl="0" w:tplc="585ADDE2">
      <w:start w:val="3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26267D9"/>
    <w:multiLevelType w:val="hybridMultilevel"/>
    <w:tmpl w:val="69E86400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2"/>
  </w:num>
  <w:num w:numId="3">
    <w:abstractNumId w:val="12"/>
  </w:num>
  <w:num w:numId="4">
    <w:abstractNumId w:val="0"/>
  </w:num>
  <w:num w:numId="5">
    <w:abstractNumId w:val="7"/>
  </w:num>
  <w:num w:numId="6">
    <w:abstractNumId w:val="3"/>
  </w:num>
  <w:num w:numId="7">
    <w:abstractNumId w:val="11"/>
  </w:num>
  <w:num w:numId="8">
    <w:abstractNumId w:val="6"/>
  </w:num>
  <w:num w:numId="9">
    <w:abstractNumId w:val="5"/>
  </w:num>
  <w:num w:numId="10">
    <w:abstractNumId w:val="4"/>
  </w:num>
  <w:num w:numId="11">
    <w:abstractNumId w:val="1"/>
  </w:num>
  <w:num w:numId="12">
    <w:abstractNumId w:val="9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0" w:nlCheck="1" w:checkStyle="0"/>
  <w:activeWritingStyle w:appName="MSWord" w:lang="fi-FI" w:vendorID="64" w:dllVersion="0" w:nlCheck="1" w:checkStyle="0"/>
  <w:proofState w:spelling="clean" w:grammar="clean"/>
  <w:attachedTemplate r:id="rId1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0964"/>
    <w:rsid w:val="000242A4"/>
    <w:rsid w:val="00067FF1"/>
    <w:rsid w:val="000A2809"/>
    <w:rsid w:val="000F4E67"/>
    <w:rsid w:val="001E5DB3"/>
    <w:rsid w:val="00220964"/>
    <w:rsid w:val="002600F4"/>
    <w:rsid w:val="003034B5"/>
    <w:rsid w:val="00367BD7"/>
    <w:rsid w:val="00392EBB"/>
    <w:rsid w:val="003E3939"/>
    <w:rsid w:val="003F6629"/>
    <w:rsid w:val="00427FFA"/>
    <w:rsid w:val="00476823"/>
    <w:rsid w:val="0048003E"/>
    <w:rsid w:val="00492874"/>
    <w:rsid w:val="0049679E"/>
    <w:rsid w:val="004C3827"/>
    <w:rsid w:val="004F6C7E"/>
    <w:rsid w:val="005136E6"/>
    <w:rsid w:val="0053332A"/>
    <w:rsid w:val="00551A7E"/>
    <w:rsid w:val="005751B7"/>
    <w:rsid w:val="005953EA"/>
    <w:rsid w:val="005A78AD"/>
    <w:rsid w:val="00612AA8"/>
    <w:rsid w:val="00617EAC"/>
    <w:rsid w:val="006D6331"/>
    <w:rsid w:val="00710C70"/>
    <w:rsid w:val="007232CB"/>
    <w:rsid w:val="007236CA"/>
    <w:rsid w:val="00723C30"/>
    <w:rsid w:val="00774822"/>
    <w:rsid w:val="007A64E6"/>
    <w:rsid w:val="007B113F"/>
    <w:rsid w:val="008219B7"/>
    <w:rsid w:val="0085732F"/>
    <w:rsid w:val="00870B1C"/>
    <w:rsid w:val="0088031F"/>
    <w:rsid w:val="008A6EC4"/>
    <w:rsid w:val="008B2C66"/>
    <w:rsid w:val="008B4998"/>
    <w:rsid w:val="008C3F59"/>
    <w:rsid w:val="008E7B7E"/>
    <w:rsid w:val="00916269"/>
    <w:rsid w:val="00927FED"/>
    <w:rsid w:val="00941F5F"/>
    <w:rsid w:val="00972369"/>
    <w:rsid w:val="009A7DB0"/>
    <w:rsid w:val="00A61657"/>
    <w:rsid w:val="00AB31D1"/>
    <w:rsid w:val="00AB4027"/>
    <w:rsid w:val="00B62DE3"/>
    <w:rsid w:val="00B9744B"/>
    <w:rsid w:val="00C22B92"/>
    <w:rsid w:val="00C36D28"/>
    <w:rsid w:val="00CA7E33"/>
    <w:rsid w:val="00CC03CC"/>
    <w:rsid w:val="00D64E26"/>
    <w:rsid w:val="00D913BA"/>
    <w:rsid w:val="00DC3F2F"/>
    <w:rsid w:val="00DC55B1"/>
    <w:rsid w:val="00E03505"/>
    <w:rsid w:val="00E048A6"/>
    <w:rsid w:val="00E346E0"/>
    <w:rsid w:val="00E75A72"/>
    <w:rsid w:val="00EB06C2"/>
    <w:rsid w:val="00EC6F26"/>
    <w:rsid w:val="00F2181F"/>
    <w:rsid w:val="00F26F66"/>
    <w:rsid w:val="00F379B8"/>
    <w:rsid w:val="02B87D35"/>
    <w:rsid w:val="030EE9BD"/>
    <w:rsid w:val="04F61664"/>
    <w:rsid w:val="054664D5"/>
    <w:rsid w:val="06E23536"/>
    <w:rsid w:val="0745625E"/>
    <w:rsid w:val="07C27452"/>
    <w:rsid w:val="086E5E57"/>
    <w:rsid w:val="08A5D81A"/>
    <w:rsid w:val="091F1399"/>
    <w:rsid w:val="0B760C3F"/>
    <w:rsid w:val="0CA7DE4E"/>
    <w:rsid w:val="0DBF83DB"/>
    <w:rsid w:val="0E11D2F8"/>
    <w:rsid w:val="0EE00758"/>
    <w:rsid w:val="10A53ECE"/>
    <w:rsid w:val="119EF60E"/>
    <w:rsid w:val="12755C35"/>
    <w:rsid w:val="12F412C1"/>
    <w:rsid w:val="13E70D8D"/>
    <w:rsid w:val="1463736F"/>
    <w:rsid w:val="1533B902"/>
    <w:rsid w:val="15436042"/>
    <w:rsid w:val="1786FEF4"/>
    <w:rsid w:val="1813EE76"/>
    <w:rsid w:val="18370634"/>
    <w:rsid w:val="193950D7"/>
    <w:rsid w:val="19FE963C"/>
    <w:rsid w:val="1BA16395"/>
    <w:rsid w:val="1BFB8A2C"/>
    <w:rsid w:val="210A4A71"/>
    <w:rsid w:val="2179D5DC"/>
    <w:rsid w:val="226C9CB0"/>
    <w:rsid w:val="24A1CF5E"/>
    <w:rsid w:val="2626D1EC"/>
    <w:rsid w:val="2655BCD4"/>
    <w:rsid w:val="27D93D4F"/>
    <w:rsid w:val="2CEC3B79"/>
    <w:rsid w:val="2D584212"/>
    <w:rsid w:val="3024FE4A"/>
    <w:rsid w:val="31672A09"/>
    <w:rsid w:val="335B8A10"/>
    <w:rsid w:val="349D9CD6"/>
    <w:rsid w:val="353B2270"/>
    <w:rsid w:val="365390B8"/>
    <w:rsid w:val="382109E5"/>
    <w:rsid w:val="3872C332"/>
    <w:rsid w:val="3A7E2F94"/>
    <w:rsid w:val="3AA0664D"/>
    <w:rsid w:val="3C3E0F5D"/>
    <w:rsid w:val="3D26591B"/>
    <w:rsid w:val="3E3133C1"/>
    <w:rsid w:val="433A0146"/>
    <w:rsid w:val="440CAE56"/>
    <w:rsid w:val="44D5D1A7"/>
    <w:rsid w:val="44F626DE"/>
    <w:rsid w:val="450DC32D"/>
    <w:rsid w:val="45A87EB7"/>
    <w:rsid w:val="46971DEC"/>
    <w:rsid w:val="47877C5D"/>
    <w:rsid w:val="479D118F"/>
    <w:rsid w:val="4D456A3D"/>
    <w:rsid w:val="4DB3909C"/>
    <w:rsid w:val="519B2C52"/>
    <w:rsid w:val="545C2F9A"/>
    <w:rsid w:val="5482008D"/>
    <w:rsid w:val="56335979"/>
    <w:rsid w:val="571C609D"/>
    <w:rsid w:val="59EA0636"/>
    <w:rsid w:val="5AA38F95"/>
    <w:rsid w:val="5DC853A0"/>
    <w:rsid w:val="621B89D8"/>
    <w:rsid w:val="64AB93FE"/>
    <w:rsid w:val="684790A1"/>
    <w:rsid w:val="6AC31CFF"/>
    <w:rsid w:val="705E30AD"/>
    <w:rsid w:val="71439CAB"/>
    <w:rsid w:val="739DBDFA"/>
    <w:rsid w:val="73D56B89"/>
    <w:rsid w:val="756C1B83"/>
    <w:rsid w:val="77800773"/>
    <w:rsid w:val="78E25D97"/>
    <w:rsid w:val="7E127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7E9D08"/>
  <w15:chartTrackingRefBased/>
  <w15:docId w15:val="{C24D2A32-8568-4C73-822D-54DA774E2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paragraph" w:styleId="Otsikko1">
    <w:name w:val="heading 1"/>
    <w:basedOn w:val="Normaali"/>
    <w:next w:val="Normaali"/>
    <w:link w:val="Otsikko1Char"/>
    <w:uiPriority w:val="9"/>
    <w:qFormat/>
    <w:rsid w:val="008219B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tsikko2">
    <w:name w:val="heading 2"/>
    <w:basedOn w:val="Normaali"/>
    <w:next w:val="Normaali"/>
    <w:link w:val="Otsikko2Char"/>
    <w:uiPriority w:val="9"/>
    <w:unhideWhenUsed/>
    <w:qFormat/>
    <w:rsid w:val="0022096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Otsikko1Char">
    <w:name w:val="Otsikko 1 Char"/>
    <w:basedOn w:val="Kappaleenoletusfontti"/>
    <w:link w:val="Otsikko1"/>
    <w:uiPriority w:val="9"/>
    <w:rsid w:val="008219B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uettelokappale">
    <w:name w:val="List Paragraph"/>
    <w:basedOn w:val="Normaali"/>
    <w:uiPriority w:val="34"/>
    <w:qFormat/>
    <w:rsid w:val="008219B7"/>
    <w:pPr>
      <w:ind w:left="720"/>
      <w:contextualSpacing/>
    </w:pPr>
  </w:style>
  <w:style w:type="paragraph" w:styleId="Otsikko">
    <w:name w:val="Title"/>
    <w:basedOn w:val="Normaali"/>
    <w:next w:val="Normaali"/>
    <w:link w:val="OtsikkoChar"/>
    <w:uiPriority w:val="10"/>
    <w:qFormat/>
    <w:rsid w:val="00723C3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tsikkoChar">
    <w:name w:val="Otsikko Char"/>
    <w:basedOn w:val="Kappaleenoletusfontti"/>
    <w:link w:val="Otsikko"/>
    <w:uiPriority w:val="10"/>
    <w:rsid w:val="00723C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Yltunniste">
    <w:name w:val="header"/>
    <w:basedOn w:val="Normaali"/>
    <w:link w:val="YltunnisteChar"/>
    <w:uiPriority w:val="99"/>
    <w:unhideWhenUsed/>
    <w:rsid w:val="00723C3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YltunnisteChar">
    <w:name w:val="Ylätunniste Char"/>
    <w:basedOn w:val="Kappaleenoletusfontti"/>
    <w:link w:val="Yltunniste"/>
    <w:uiPriority w:val="99"/>
    <w:rsid w:val="00723C30"/>
  </w:style>
  <w:style w:type="paragraph" w:styleId="Alatunniste">
    <w:name w:val="footer"/>
    <w:basedOn w:val="Normaali"/>
    <w:link w:val="AlatunnisteChar"/>
    <w:uiPriority w:val="99"/>
    <w:unhideWhenUsed/>
    <w:rsid w:val="00723C3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AlatunnisteChar">
    <w:name w:val="Alatunniste Char"/>
    <w:basedOn w:val="Kappaleenoletusfontti"/>
    <w:link w:val="Alatunniste"/>
    <w:uiPriority w:val="99"/>
    <w:rsid w:val="00723C30"/>
  </w:style>
  <w:style w:type="paragraph" w:styleId="Eivli">
    <w:name w:val="No Spacing"/>
    <w:link w:val="EivliChar"/>
    <w:uiPriority w:val="1"/>
    <w:qFormat/>
    <w:rsid w:val="00723C30"/>
    <w:pPr>
      <w:spacing w:after="0" w:line="240" w:lineRule="auto"/>
    </w:pPr>
    <w:rPr>
      <w:rFonts w:eastAsiaTheme="minorEastAsia"/>
      <w:lang w:val="en-US"/>
    </w:rPr>
  </w:style>
  <w:style w:type="character" w:customStyle="1" w:styleId="EivliChar">
    <w:name w:val="Ei väliä Char"/>
    <w:basedOn w:val="Kappaleenoletusfontti"/>
    <w:link w:val="Eivli"/>
    <w:uiPriority w:val="1"/>
    <w:rsid w:val="00723C30"/>
    <w:rPr>
      <w:rFonts w:eastAsiaTheme="minorEastAsia"/>
      <w:lang w:val="en-US"/>
    </w:rPr>
  </w:style>
  <w:style w:type="paragraph" w:styleId="Sisllysluettelonotsikko">
    <w:name w:val="TOC Heading"/>
    <w:basedOn w:val="Otsikko1"/>
    <w:next w:val="Normaali"/>
    <w:uiPriority w:val="39"/>
    <w:unhideWhenUsed/>
    <w:qFormat/>
    <w:rsid w:val="00E048A6"/>
    <w:pPr>
      <w:outlineLvl w:val="9"/>
    </w:pPr>
    <w:rPr>
      <w:lang w:val="en-US"/>
    </w:rPr>
  </w:style>
  <w:style w:type="paragraph" w:styleId="Sisluet1">
    <w:name w:val="toc 1"/>
    <w:basedOn w:val="Normaali"/>
    <w:next w:val="Normaali"/>
    <w:autoRedefine/>
    <w:uiPriority w:val="39"/>
    <w:unhideWhenUsed/>
    <w:rsid w:val="00E048A6"/>
    <w:pPr>
      <w:spacing w:after="100"/>
    </w:pPr>
  </w:style>
  <w:style w:type="character" w:styleId="Hyperlinkki">
    <w:name w:val="Hyperlink"/>
    <w:basedOn w:val="Kappaleenoletusfontti"/>
    <w:uiPriority w:val="99"/>
    <w:unhideWhenUsed/>
    <w:rsid w:val="00E048A6"/>
    <w:rPr>
      <w:color w:val="0563C1" w:themeColor="hyperlink"/>
      <w:u w:val="single"/>
    </w:rPr>
  </w:style>
  <w:style w:type="table" w:styleId="TaulukkoRuudukko">
    <w:name w:val="Table Grid"/>
    <w:basedOn w:val="Normaalitaulukko"/>
    <w:uiPriority w:val="59"/>
    <w:rsid w:val="003034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uettelotaulukko4-korostus1">
    <w:name w:val="List Table 4 Accent 1"/>
    <w:basedOn w:val="Normaalitaulukko"/>
    <w:uiPriority w:val="49"/>
    <w:rsid w:val="003034B5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Otsikko2Char">
    <w:name w:val="Otsikko 2 Char"/>
    <w:basedOn w:val="Kappaleenoletusfontti"/>
    <w:link w:val="Otsikko2"/>
    <w:uiPriority w:val="9"/>
    <w:rsid w:val="0022096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isluet2">
    <w:name w:val="toc 2"/>
    <w:basedOn w:val="Normaali"/>
    <w:next w:val="Normaali"/>
    <w:autoRedefine/>
    <w:uiPriority w:val="39"/>
    <w:unhideWhenUsed/>
    <w:rsid w:val="00220964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24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6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4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7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23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0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header" Target="header4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footnotes" Target="foot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X:\Common\Dokumenttipohjat\Specification_Document_template_ENG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Date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4C148AE7C0E18448B4B502BF1CADC4BC" ma:contentTypeVersion="2" ma:contentTypeDescription="Luo uusi asiakirja." ma:contentTypeScope="" ma:versionID="d6c5cac0342c129af38992873974ffff">
  <xsd:schema xmlns:xsd="http://www.w3.org/2001/XMLSchema" xmlns:xs="http://www.w3.org/2001/XMLSchema" xmlns:p="http://schemas.microsoft.com/office/2006/metadata/properties" xmlns:ns2="bf85fde0-ebd9-4d34-8ac4-8d4885e064fe" targetNamespace="http://schemas.microsoft.com/office/2006/metadata/properties" ma:root="true" ma:fieldsID="b816676fdc840eb308d55562a5f41e6e" ns2:_="">
    <xsd:import namespace="bf85fde0-ebd9-4d34-8ac4-8d4885e064fe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f85fde0-ebd9-4d34-8ac4-8d4885e064fe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Jaettu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Jakamisen tiedot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3DC57E7-1797-4863-838E-0552F3BAECB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6BF0CAB-2494-4C33-850B-C2D7D45C0D2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f85fde0-ebd9-4d34-8ac4-8d4885e064f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6D892DC-AC51-4242-AEA7-317B585F215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7944CED2-9380-4D92-8CD1-53DF075803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Specification_Document_template_ENG</Template>
  <TotalTime>12</TotalTime>
  <Pages>5</Pages>
  <Words>289</Words>
  <Characters>2347</Characters>
  <Application>Microsoft Office Word</Application>
  <DocSecurity>0</DocSecurity>
  <Lines>19</Lines>
  <Paragraphs>5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>the FIRMA / Turku University of Applied Sciences</Company>
  <LinksUpToDate>false</LinksUpToDate>
  <CharactersWithSpaces>2631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&lt;Project name here&gt;</dc:subject>
  <dc:creator>Author</dc:creator>
  <cp:keywords/>
  <dc:description/>
  <cp:lastModifiedBy>Niklas</cp:lastModifiedBy>
  <cp:revision>3</cp:revision>
  <cp:lastPrinted>2021-04-12T08:25:00Z</cp:lastPrinted>
  <dcterms:created xsi:type="dcterms:W3CDTF">2021-04-12T08:22:00Z</dcterms:created>
  <dcterms:modified xsi:type="dcterms:W3CDTF">2021-04-12T08:27:00Z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0x0101004C148AE7C0E18448B4B502BF1CADC4BC</vt:lpwstr>
  </property>
</Properties>
</file>