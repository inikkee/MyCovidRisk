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035C8" w14:textId="77777777" w:rsidR="001C0396" w:rsidRPr="00E64DF9" w:rsidRDefault="001C0396" w:rsidP="001C0396">
      <w:pPr>
        <w:pStyle w:val="no"/>
        <w:spacing w:line="240" w:lineRule="auto"/>
        <w:jc w:val="center"/>
        <w:rPr>
          <w:rFonts w:ascii="Arial" w:hAnsi="Arial" w:cs="Arial"/>
        </w:rPr>
      </w:pPr>
    </w:p>
    <w:p w14:paraId="055035C9" w14:textId="77777777" w:rsidR="001C0396" w:rsidRPr="00E64DF9" w:rsidRDefault="001C0396" w:rsidP="001C0396">
      <w:pPr>
        <w:pStyle w:val="no"/>
        <w:spacing w:line="240" w:lineRule="auto"/>
        <w:jc w:val="center"/>
        <w:rPr>
          <w:rFonts w:ascii="Arial" w:hAnsi="Arial" w:cs="Arial"/>
        </w:rPr>
      </w:pPr>
    </w:p>
    <w:p w14:paraId="055035CA" w14:textId="77777777" w:rsidR="001C0396" w:rsidRPr="00E64DF9" w:rsidRDefault="001C0396" w:rsidP="001C0396">
      <w:pPr>
        <w:pStyle w:val="no"/>
        <w:spacing w:line="240" w:lineRule="auto"/>
        <w:jc w:val="center"/>
        <w:rPr>
          <w:rFonts w:ascii="Arial" w:hAnsi="Arial" w:cs="Arial"/>
        </w:rPr>
      </w:pPr>
    </w:p>
    <w:p w14:paraId="055035CB" w14:textId="77777777" w:rsidR="001C0396" w:rsidRPr="00E64DF9" w:rsidRDefault="001C0396" w:rsidP="001C0396">
      <w:pPr>
        <w:pStyle w:val="no"/>
        <w:spacing w:line="240" w:lineRule="auto"/>
        <w:jc w:val="center"/>
        <w:rPr>
          <w:rFonts w:ascii="Arial" w:hAnsi="Arial" w:cs="Arial"/>
        </w:rPr>
      </w:pPr>
    </w:p>
    <w:p w14:paraId="055035CC" w14:textId="77777777" w:rsidR="001C0396" w:rsidRPr="00E64DF9" w:rsidRDefault="001C0396" w:rsidP="001C0396">
      <w:pPr>
        <w:pStyle w:val="no"/>
        <w:spacing w:line="240" w:lineRule="auto"/>
        <w:jc w:val="center"/>
        <w:rPr>
          <w:rFonts w:ascii="Arial" w:hAnsi="Arial" w:cs="Arial"/>
        </w:rPr>
      </w:pPr>
    </w:p>
    <w:p w14:paraId="055035CD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2A74A42A" w14:textId="5D3FD577" w:rsidR="3F25DC22" w:rsidRDefault="3F25DC22" w:rsidP="1E5118A8">
      <w:pPr>
        <w:jc w:val="center"/>
      </w:pPr>
      <w:proofErr w:type="spellStart"/>
      <w:r w:rsidRPr="1E5118A8">
        <w:rPr>
          <w:rFonts w:asciiTheme="minorHAnsi" w:hAnsiTheme="minorHAnsi" w:cstheme="minorBidi"/>
          <w:sz w:val="56"/>
          <w:szCs w:val="56"/>
        </w:rPr>
        <w:t>MyCovidRisk</w:t>
      </w:r>
      <w:proofErr w:type="spellEnd"/>
    </w:p>
    <w:p w14:paraId="055035CF" w14:textId="284EC975" w:rsidR="001C0396" w:rsidRPr="00E64DF9" w:rsidRDefault="001C0396" w:rsidP="7AF19B29">
      <w:pPr>
        <w:jc w:val="center"/>
        <w:rPr>
          <w:rFonts w:asciiTheme="minorHAnsi" w:hAnsiTheme="minorHAnsi" w:cs="Kalinga"/>
          <w:sz w:val="56"/>
          <w:szCs w:val="56"/>
        </w:rPr>
      </w:pPr>
      <w:r w:rsidRPr="7AF19B29">
        <w:rPr>
          <w:rFonts w:asciiTheme="minorHAnsi" w:hAnsiTheme="minorHAnsi" w:cs="Kalinga"/>
          <w:sz w:val="56"/>
          <w:szCs w:val="56"/>
        </w:rPr>
        <w:t>PR</w:t>
      </w:r>
      <w:r w:rsidR="26A16FF8" w:rsidRPr="7AF19B29">
        <w:rPr>
          <w:rFonts w:asciiTheme="minorHAnsi" w:hAnsiTheme="minorHAnsi" w:cs="Kalinga"/>
          <w:sz w:val="56"/>
          <w:szCs w:val="56"/>
        </w:rPr>
        <w:t>OJEKTISUUNNITELMA</w:t>
      </w:r>
    </w:p>
    <w:p w14:paraId="055035D0" w14:textId="77777777" w:rsidR="001C0396" w:rsidRPr="00E64DF9" w:rsidRDefault="001C0396" w:rsidP="001C0396">
      <w:pPr>
        <w:pStyle w:val="no"/>
        <w:spacing w:line="240" w:lineRule="auto"/>
        <w:jc w:val="center"/>
        <w:outlineLvl w:val="0"/>
        <w:rPr>
          <w:rFonts w:ascii="Arial" w:hAnsi="Arial" w:cs="Arial"/>
          <w:color w:val="000080"/>
          <w:sz w:val="40"/>
        </w:rPr>
      </w:pPr>
      <w:bookmarkStart w:id="0" w:name="Teksti1"/>
    </w:p>
    <w:bookmarkEnd w:id="0"/>
    <w:p w14:paraId="055035D1" w14:textId="77777777" w:rsidR="001C0396" w:rsidRPr="00E64DF9" w:rsidRDefault="001C0396" w:rsidP="001C0396">
      <w:pPr>
        <w:pStyle w:val="no"/>
        <w:spacing w:line="240" w:lineRule="auto"/>
        <w:jc w:val="center"/>
        <w:rPr>
          <w:rFonts w:ascii="Arial" w:hAnsi="Arial" w:cs="Arial"/>
          <w:color w:val="000080"/>
          <w:szCs w:val="24"/>
        </w:rPr>
      </w:pPr>
    </w:p>
    <w:p w14:paraId="055035D2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  <w:r w:rsidRPr="00E64DF9">
        <w:rPr>
          <w:rFonts w:ascii="Arial" w:hAnsi="Arial" w:cs="Arial"/>
        </w:rPr>
        <w:tab/>
      </w:r>
      <w:r w:rsidRPr="00E64DF9">
        <w:rPr>
          <w:rFonts w:ascii="Arial" w:hAnsi="Arial" w:cs="Arial"/>
        </w:rPr>
        <w:tab/>
      </w:r>
      <w:r w:rsidRPr="00E64DF9">
        <w:rPr>
          <w:rFonts w:ascii="Arial" w:hAnsi="Arial" w:cs="Arial"/>
        </w:rPr>
        <w:tab/>
      </w:r>
      <w:r w:rsidRPr="00E64DF9">
        <w:rPr>
          <w:rFonts w:ascii="Arial" w:hAnsi="Arial" w:cs="Arial"/>
        </w:rPr>
        <w:tab/>
      </w:r>
      <w:r w:rsidRPr="00E64DF9">
        <w:rPr>
          <w:rFonts w:ascii="Arial" w:hAnsi="Arial" w:cs="Arial"/>
        </w:rPr>
        <w:tab/>
      </w:r>
    </w:p>
    <w:p w14:paraId="055035D3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4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5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6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7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8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9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A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B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C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D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E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DF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E0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E1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E2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E3" w14:textId="77777777" w:rsidR="001C0396" w:rsidRPr="00E64DF9" w:rsidRDefault="001C0396" w:rsidP="001C0396">
      <w:pPr>
        <w:pStyle w:val="no"/>
        <w:spacing w:line="240" w:lineRule="auto"/>
        <w:rPr>
          <w:rFonts w:ascii="Arial" w:hAnsi="Arial" w:cs="Arial"/>
        </w:rPr>
      </w:pPr>
    </w:p>
    <w:p w14:paraId="055035E5" w14:textId="7912250B" w:rsidR="0018366F" w:rsidRPr="00E64DF9" w:rsidRDefault="0018366F" w:rsidP="0018366F">
      <w:r>
        <w:br w:type="page"/>
      </w:r>
      <w:proofErr w:type="spellStart"/>
      <w:r w:rsidR="00282DF9">
        <w:lastRenderedPageBreak/>
        <w:t>Versi</w:t>
      </w:r>
      <w:r w:rsidR="3F0BA919">
        <w:t>ohistoria</w:t>
      </w:r>
      <w:proofErr w:type="spellEnd"/>
    </w:p>
    <w:tbl>
      <w:tblPr>
        <w:tblStyle w:val="TaulukkoRuudukko"/>
        <w:tblW w:w="9763" w:type="dxa"/>
        <w:tblLook w:val="04A0" w:firstRow="1" w:lastRow="0" w:firstColumn="1" w:lastColumn="0" w:noHBand="0" w:noVBand="1"/>
      </w:tblPr>
      <w:tblGrid>
        <w:gridCol w:w="1374"/>
        <w:gridCol w:w="2794"/>
        <w:gridCol w:w="5595"/>
      </w:tblGrid>
      <w:tr w:rsidR="00282DF9" w:rsidRPr="00722424" w14:paraId="055035E9" w14:textId="77777777" w:rsidTr="0BFE1989">
        <w:tc>
          <w:tcPr>
            <w:tcW w:w="1374" w:type="dxa"/>
          </w:tcPr>
          <w:p w14:paraId="055035E6" w14:textId="5311FBEB" w:rsidR="00282DF9" w:rsidRPr="00722424" w:rsidRDefault="00282DF9" w:rsidP="0018366F">
            <w:proofErr w:type="spellStart"/>
            <w:r>
              <w:t>Vers</w:t>
            </w:r>
            <w:r w:rsidR="157DFA93">
              <w:t>io</w:t>
            </w:r>
            <w:proofErr w:type="spellEnd"/>
          </w:p>
        </w:tc>
        <w:tc>
          <w:tcPr>
            <w:tcW w:w="2794" w:type="dxa"/>
          </w:tcPr>
          <w:p w14:paraId="055035E7" w14:textId="5228EA97" w:rsidR="00282DF9" w:rsidRPr="00722424" w:rsidRDefault="157DFA93" w:rsidP="0018366F">
            <w:proofErr w:type="spellStart"/>
            <w:r>
              <w:t>Muokkaaja</w:t>
            </w:r>
            <w:proofErr w:type="spellEnd"/>
          </w:p>
        </w:tc>
        <w:tc>
          <w:tcPr>
            <w:tcW w:w="5595" w:type="dxa"/>
          </w:tcPr>
          <w:p w14:paraId="055035E8" w14:textId="70018DBE" w:rsidR="00282DF9" w:rsidRPr="00722424" w:rsidRDefault="45E7BBC8" w:rsidP="0018366F">
            <w:proofErr w:type="spellStart"/>
            <w:r>
              <w:t>Muutos</w:t>
            </w:r>
            <w:proofErr w:type="spellEnd"/>
          </w:p>
        </w:tc>
      </w:tr>
      <w:tr w:rsidR="00282DF9" w:rsidRPr="00722424" w14:paraId="055035ED" w14:textId="77777777" w:rsidTr="0BFE1989">
        <w:tc>
          <w:tcPr>
            <w:tcW w:w="1374" w:type="dxa"/>
          </w:tcPr>
          <w:p w14:paraId="055035EA" w14:textId="77777777" w:rsidR="00282DF9" w:rsidRPr="00722424" w:rsidRDefault="0021272A" w:rsidP="0018366F">
            <w:r w:rsidRPr="00722424">
              <w:t>0.1</w:t>
            </w:r>
          </w:p>
        </w:tc>
        <w:tc>
          <w:tcPr>
            <w:tcW w:w="2794" w:type="dxa"/>
          </w:tcPr>
          <w:p w14:paraId="055035EB" w14:textId="7480A931" w:rsidR="00282DF9" w:rsidRPr="00722424" w:rsidRDefault="00C63F4E" w:rsidP="0018366F">
            <w:r>
              <w:t>S.M.</w:t>
            </w:r>
          </w:p>
        </w:tc>
        <w:tc>
          <w:tcPr>
            <w:tcW w:w="5595" w:type="dxa"/>
          </w:tcPr>
          <w:p w14:paraId="055035EC" w14:textId="52D437C0" w:rsidR="00282DF9" w:rsidRPr="00722424" w:rsidRDefault="00C63F4E" w:rsidP="0018366F">
            <w:r>
              <w:t>Template created</w:t>
            </w:r>
          </w:p>
        </w:tc>
      </w:tr>
      <w:tr w:rsidR="00282DF9" w:rsidRPr="00722424" w14:paraId="055035F1" w14:textId="77777777" w:rsidTr="0BFE1989">
        <w:trPr>
          <w:trHeight w:val="356"/>
        </w:trPr>
        <w:tc>
          <w:tcPr>
            <w:tcW w:w="1374" w:type="dxa"/>
          </w:tcPr>
          <w:p w14:paraId="055035EE" w14:textId="66E52FB4" w:rsidR="00282DF9" w:rsidRPr="00722424" w:rsidRDefault="00C63F4E" w:rsidP="0018366F">
            <w:r>
              <w:t>0.2</w:t>
            </w:r>
          </w:p>
        </w:tc>
        <w:tc>
          <w:tcPr>
            <w:tcW w:w="2794" w:type="dxa"/>
          </w:tcPr>
          <w:p w14:paraId="055035EF" w14:textId="016400D5" w:rsidR="00282DF9" w:rsidRPr="00722424" w:rsidRDefault="00C63F4E" w:rsidP="0018366F">
            <w:r>
              <w:t>K.T.</w:t>
            </w:r>
          </w:p>
        </w:tc>
        <w:tc>
          <w:tcPr>
            <w:tcW w:w="5595" w:type="dxa"/>
          </w:tcPr>
          <w:p w14:paraId="055035F0" w14:textId="709708D1" w:rsidR="00282DF9" w:rsidRPr="00722424" w:rsidRDefault="00C63F4E" w:rsidP="0018366F">
            <w:r>
              <w:t>Limitations, SW/HW and meetings sections modified</w:t>
            </w:r>
          </w:p>
        </w:tc>
      </w:tr>
      <w:tr w:rsidR="0BFE1989" w14:paraId="551941EF" w14:textId="77777777" w:rsidTr="0BFE1989">
        <w:trPr>
          <w:trHeight w:val="356"/>
        </w:trPr>
        <w:tc>
          <w:tcPr>
            <w:tcW w:w="1374" w:type="dxa"/>
          </w:tcPr>
          <w:p w14:paraId="791B3123" w14:textId="3A717DEC" w:rsidR="094A6965" w:rsidRDefault="094A6965" w:rsidP="0BFE1989">
            <w:r>
              <w:t>0.3</w:t>
            </w:r>
          </w:p>
        </w:tc>
        <w:tc>
          <w:tcPr>
            <w:tcW w:w="2794" w:type="dxa"/>
          </w:tcPr>
          <w:p w14:paraId="2EE5B9E4" w14:textId="2BA58EA0" w:rsidR="094A6965" w:rsidRDefault="094A6965" w:rsidP="0BFE1989">
            <w:r>
              <w:t>S.H., N.B., P.B.</w:t>
            </w:r>
          </w:p>
        </w:tc>
        <w:tc>
          <w:tcPr>
            <w:tcW w:w="5595" w:type="dxa"/>
          </w:tcPr>
          <w:p w14:paraId="78B9A391" w14:textId="0A9EF4D6" w:rsidR="094A6965" w:rsidRDefault="094A6965" w:rsidP="0BFE1989">
            <w:proofErr w:type="spellStart"/>
            <w:r>
              <w:t>Muokattu</w:t>
            </w:r>
            <w:proofErr w:type="spellEnd"/>
            <w:r>
              <w:t xml:space="preserve"> </w:t>
            </w:r>
            <w:proofErr w:type="spellStart"/>
            <w:r>
              <w:t>MyCovidRisk</w:t>
            </w:r>
            <w:proofErr w:type="spellEnd"/>
            <w:r>
              <w:t xml:space="preserve"> </w:t>
            </w:r>
            <w:proofErr w:type="spellStart"/>
            <w:r>
              <w:t>projektin</w:t>
            </w:r>
            <w:proofErr w:type="spellEnd"/>
            <w:r>
              <w:t xml:space="preserve"> </w:t>
            </w:r>
            <w:proofErr w:type="spellStart"/>
            <w:r>
              <w:t>tarpeisiin</w:t>
            </w:r>
            <w:proofErr w:type="spellEnd"/>
          </w:p>
        </w:tc>
      </w:tr>
    </w:tbl>
    <w:p w14:paraId="055035F2" w14:textId="77777777" w:rsidR="00F46F34" w:rsidRPr="00E64DF9" w:rsidRDefault="00F46F34">
      <w:pPr>
        <w:spacing w:after="200" w:line="276" w:lineRule="auto"/>
      </w:pPr>
      <w:r w:rsidRPr="00E64DF9">
        <w:br w:type="page"/>
      </w:r>
    </w:p>
    <w:p w14:paraId="055035F3" w14:textId="7D99AE9C" w:rsidR="001C0396" w:rsidRPr="00E64DF9" w:rsidRDefault="116A6BAC" w:rsidP="001C0396">
      <w:pPr>
        <w:pStyle w:val="no"/>
        <w:spacing w:line="240" w:lineRule="auto"/>
        <w:rPr>
          <w:rFonts w:ascii="Kalinga" w:hAnsi="Kalinga" w:cs="Kalinga"/>
        </w:rPr>
      </w:pPr>
      <w:r w:rsidRPr="0BFE1989">
        <w:rPr>
          <w:rFonts w:ascii="Kalinga" w:hAnsi="Kalinga" w:cs="Kalinga"/>
          <w:lang w:val="fi-FI"/>
        </w:rPr>
        <w:lastRenderedPageBreak/>
        <w:t>Sisällysluettelo</w:t>
      </w:r>
    </w:p>
    <w:p w14:paraId="2AB35891" w14:textId="46E9EAC1" w:rsidR="009C6EFA" w:rsidRDefault="001C0396">
      <w:pPr>
        <w:pStyle w:val="Sisluet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fi-FI" w:eastAsia="ja-JP"/>
        </w:rPr>
      </w:pPr>
      <w:r w:rsidRPr="686877F0">
        <w:rPr>
          <w:rFonts w:ascii="Kalinga" w:hAnsi="Kalinga" w:cs="Kalinga"/>
        </w:rPr>
        <w:fldChar w:fldCharType="begin"/>
      </w:r>
      <w:r w:rsidRPr="00E64DF9">
        <w:rPr>
          <w:rFonts w:ascii="Kalinga" w:hAnsi="Kalinga" w:cs="Kalinga"/>
        </w:rPr>
        <w:instrText xml:space="preserve"> TOC \o "1-3" \h \z \u </w:instrText>
      </w:r>
      <w:r w:rsidRPr="686877F0">
        <w:rPr>
          <w:rFonts w:ascii="Kalinga" w:hAnsi="Kalinga" w:cs="Kalinga"/>
        </w:rPr>
        <w:fldChar w:fldCharType="separate"/>
      </w:r>
      <w:hyperlink w:anchor="_Toc63302894" w:history="1">
        <w:r w:rsidR="009C6EFA" w:rsidRPr="009A15FC">
          <w:rPr>
            <w:rStyle w:val="Hyperlinkki"/>
            <w:rFonts w:ascii="Kalinga" w:hAnsi="Kalinga" w:cs="Kalinga"/>
            <w:noProof/>
          </w:rPr>
          <w:t>1.</w:t>
        </w:r>
        <w:r w:rsidR="009C6EF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  <w:lang w:val="fi-FI" w:eastAsia="ja-JP"/>
          </w:rPr>
          <w:tab/>
        </w:r>
        <w:r w:rsidR="009C6EFA" w:rsidRPr="009A15FC">
          <w:rPr>
            <w:rStyle w:val="Hyperlinkki"/>
            <w:rFonts w:ascii="Kalinga" w:hAnsi="Kalinga" w:cs="Kalinga"/>
            <w:noProof/>
          </w:rPr>
          <w:t>Projektin kuvaus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_Toc63302894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4</w:t>
        </w:r>
        <w:r w:rsidR="009C6EFA">
          <w:rPr>
            <w:noProof/>
            <w:webHidden/>
          </w:rPr>
          <w:fldChar w:fldCharType="end"/>
        </w:r>
      </w:hyperlink>
    </w:p>
    <w:p w14:paraId="3D598AB8" w14:textId="0EB71ADD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895" w:history="1">
        <w:r w:rsidR="009C6EFA" w:rsidRPr="009A15FC">
          <w:rPr>
            <w:rStyle w:val="Hyperlinkki"/>
            <w:rFonts w:ascii="Kalinga" w:hAnsi="Kalinga" w:cs="Kalinga"/>
            <w:noProof/>
          </w:rPr>
          <w:t>1.1 Johdanto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_Toc63302895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4</w:t>
        </w:r>
        <w:r w:rsidR="009C6EFA">
          <w:rPr>
            <w:noProof/>
            <w:webHidden/>
          </w:rPr>
          <w:fldChar w:fldCharType="end"/>
        </w:r>
      </w:hyperlink>
    </w:p>
    <w:p w14:paraId="2F2B78BB" w14:textId="26E57F97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896" w:history="1">
        <w:r w:rsidR="009C6EFA" w:rsidRPr="009A15FC">
          <w:rPr>
            <w:rStyle w:val="Hyperlinkki"/>
            <w:rFonts w:ascii="Kalinga" w:hAnsi="Kalinga" w:cs="Kalinga"/>
            <w:noProof/>
          </w:rPr>
          <w:t>1.2 Projektin tarkoitus ja tavoitteet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_Toc63302896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4</w:t>
        </w:r>
        <w:r w:rsidR="009C6EFA">
          <w:rPr>
            <w:noProof/>
            <w:webHidden/>
          </w:rPr>
          <w:fldChar w:fldCharType="end"/>
        </w:r>
      </w:hyperlink>
    </w:p>
    <w:p w14:paraId="31C36724" w14:textId="160DEF64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897" w:history="1">
        <w:r w:rsidR="009C6EFA" w:rsidRPr="009A15FC">
          <w:rPr>
            <w:rStyle w:val="Hyperlinkki"/>
            <w:rFonts w:ascii="Kalinga" w:hAnsi="Kalinga" w:cs="Kalinga"/>
            <w:noProof/>
          </w:rPr>
          <w:t>1.3 Projektin rajaus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_Toc63302897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4</w:t>
        </w:r>
        <w:r w:rsidR="009C6EFA">
          <w:rPr>
            <w:noProof/>
            <w:webHidden/>
          </w:rPr>
          <w:fldChar w:fldCharType="end"/>
        </w:r>
      </w:hyperlink>
    </w:p>
    <w:p w14:paraId="30589550" w14:textId="0F52DE7E" w:rsidR="009C6EFA" w:rsidRDefault="00176CB3">
      <w:pPr>
        <w:pStyle w:val="Sisluet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fi-FI" w:eastAsia="ja-JP"/>
        </w:rPr>
      </w:pPr>
      <w:hyperlink w:anchor="_Toc63302898" w:history="1">
        <w:r w:rsidR="009C6EFA" w:rsidRPr="009A15FC">
          <w:rPr>
            <w:rStyle w:val="Hyperlinkki"/>
            <w:rFonts w:ascii="Kalinga" w:hAnsi="Kalinga" w:cs="Kalinga"/>
            <w:noProof/>
          </w:rPr>
          <w:t>2.</w:t>
        </w:r>
        <w:r w:rsidR="009C6EF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  <w:lang w:val="fi-FI" w:eastAsia="ja-JP"/>
          </w:rPr>
          <w:tab/>
        </w:r>
        <w:r w:rsidR="009C6EFA" w:rsidRPr="009A15FC">
          <w:rPr>
            <w:rStyle w:val="Hyperlinkki"/>
            <w:rFonts w:ascii="Kalinga" w:hAnsi="Kalinga" w:cs="Kalinga"/>
            <w:noProof/>
          </w:rPr>
          <w:t>Organisaatio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_Toc63302898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5</w:t>
        </w:r>
        <w:r w:rsidR="009C6EFA">
          <w:rPr>
            <w:noProof/>
            <w:webHidden/>
          </w:rPr>
          <w:fldChar w:fldCharType="end"/>
        </w:r>
      </w:hyperlink>
    </w:p>
    <w:p w14:paraId="5164F19B" w14:textId="376F5274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899" w:history="1">
        <w:r w:rsidR="009C6EFA" w:rsidRPr="009A15FC">
          <w:rPr>
            <w:rStyle w:val="Hyperlinkki"/>
            <w:rFonts w:ascii="Kalinga" w:hAnsi="Kalinga" w:cs="Kalinga"/>
            <w:noProof/>
          </w:rPr>
          <w:t>2.1 Projektiryhmä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_Toc63302899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5</w:t>
        </w:r>
        <w:r w:rsidR="009C6EFA">
          <w:rPr>
            <w:noProof/>
            <w:webHidden/>
          </w:rPr>
          <w:fldChar w:fldCharType="end"/>
        </w:r>
      </w:hyperlink>
    </w:p>
    <w:p w14:paraId="2895B574" w14:textId="08256AB0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900" w:history="1">
        <w:r w:rsidR="009C6EFA" w:rsidRPr="009A15FC">
          <w:rPr>
            <w:rStyle w:val="Hyperlinkki"/>
            <w:rFonts w:ascii="Kalinga" w:hAnsi="Kalinga" w:cs="Kalinga"/>
            <w:noProof/>
          </w:rPr>
          <w:t>2.2 Asiakkaan tiedot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_Toc63302900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5</w:t>
        </w:r>
        <w:r w:rsidR="009C6EFA">
          <w:rPr>
            <w:noProof/>
            <w:webHidden/>
          </w:rPr>
          <w:fldChar w:fldCharType="end"/>
        </w:r>
      </w:hyperlink>
    </w:p>
    <w:p w14:paraId="125EFD6F" w14:textId="1DC83E80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901" w:history="1">
        <w:r w:rsidR="009C6EFA" w:rsidRPr="009A15FC">
          <w:rPr>
            <w:rStyle w:val="Hyperlinkki"/>
            <w:rFonts w:ascii="Kalinga" w:hAnsi="Kalinga" w:cs="Kalinga"/>
            <w:noProof/>
          </w:rPr>
          <w:t>2.3 Arvioijan tiedot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_Toc63302901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5</w:t>
        </w:r>
        <w:r w:rsidR="009C6EFA">
          <w:rPr>
            <w:noProof/>
            <w:webHidden/>
          </w:rPr>
          <w:fldChar w:fldCharType="end"/>
        </w:r>
      </w:hyperlink>
    </w:p>
    <w:p w14:paraId="612D3A14" w14:textId="1BB41552" w:rsidR="009C6EFA" w:rsidRDefault="00176CB3">
      <w:pPr>
        <w:pStyle w:val="Sisluet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fi-FI" w:eastAsia="ja-JP"/>
        </w:rPr>
      </w:pPr>
      <w:hyperlink w:anchor="_Toc63302902" w:history="1">
        <w:r w:rsidR="009C6EFA" w:rsidRPr="009A15FC">
          <w:rPr>
            <w:rStyle w:val="Hyperlinkki"/>
            <w:rFonts w:ascii="Kalinga" w:hAnsi="Kalinga" w:cs="Kalinga"/>
            <w:noProof/>
          </w:rPr>
          <w:t>3.</w:t>
        </w:r>
        <w:r w:rsidR="009C6EF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  <w:lang w:val="fi-FI" w:eastAsia="ja-JP"/>
          </w:rPr>
          <w:tab/>
        </w:r>
        <w:r w:rsidR="009C6EFA" w:rsidRPr="009A15FC">
          <w:rPr>
            <w:rStyle w:val="Hyperlinkki"/>
            <w:rFonts w:ascii="Kalinga" w:hAnsi="Kalinga" w:cs="Kalinga"/>
            <w:noProof/>
          </w:rPr>
          <w:t>Projektin toteutussuunnitelma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_Toc63302902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6</w:t>
        </w:r>
        <w:r w:rsidR="009C6EFA">
          <w:rPr>
            <w:noProof/>
            <w:webHidden/>
          </w:rPr>
          <w:fldChar w:fldCharType="end"/>
        </w:r>
      </w:hyperlink>
    </w:p>
    <w:p w14:paraId="1F19F84B" w14:textId="04C56FC8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903" w:history="1">
        <w:r w:rsidR="009C6EFA" w:rsidRPr="009A15FC">
          <w:rPr>
            <w:rStyle w:val="Hyperlinkki"/>
            <w:rFonts w:ascii="Kalinga" w:hAnsi="Kalinga" w:cs="Kalinga"/>
            <w:noProof/>
          </w:rPr>
          <w:t>3.1 Aikataulu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_Toc63302903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6</w:t>
        </w:r>
        <w:r w:rsidR="009C6EFA">
          <w:rPr>
            <w:noProof/>
            <w:webHidden/>
          </w:rPr>
          <w:fldChar w:fldCharType="end"/>
        </w:r>
      </w:hyperlink>
    </w:p>
    <w:p w14:paraId="425725B8" w14:textId="162AA1B0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904" w:history="1">
        <w:r w:rsidR="009C6EFA" w:rsidRPr="009A15FC">
          <w:rPr>
            <w:rStyle w:val="Hyperlinkki"/>
            <w:rFonts w:ascii="Kalinga" w:hAnsi="Kalinga" w:cs="Kalinga"/>
            <w:noProof/>
          </w:rPr>
          <w:t>3.2 Budjetti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_Toc63302904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6</w:t>
        </w:r>
        <w:r w:rsidR="009C6EFA">
          <w:rPr>
            <w:noProof/>
            <w:webHidden/>
          </w:rPr>
          <w:fldChar w:fldCharType="end"/>
        </w:r>
      </w:hyperlink>
    </w:p>
    <w:p w14:paraId="244EE0D5" w14:textId="3EC1D6F5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905" w:history="1">
        <w:r w:rsidR="009C6EFA" w:rsidRPr="009A15FC">
          <w:rPr>
            <w:rStyle w:val="Hyperlinkki"/>
            <w:rFonts w:ascii="Kalinga" w:hAnsi="Kalinga" w:cs="Kalinga"/>
            <w:noProof/>
          </w:rPr>
          <w:t>3.3 Resurssit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_Toc63302905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6</w:t>
        </w:r>
        <w:r w:rsidR="009C6EFA">
          <w:rPr>
            <w:noProof/>
            <w:webHidden/>
          </w:rPr>
          <w:fldChar w:fldCharType="end"/>
        </w:r>
      </w:hyperlink>
    </w:p>
    <w:p w14:paraId="01140ED2" w14:textId="30B201BC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906" w:history="1">
        <w:r w:rsidR="009C6EFA" w:rsidRPr="009A15FC">
          <w:rPr>
            <w:rStyle w:val="Hyperlinkki"/>
            <w:rFonts w:ascii="Kalinga" w:hAnsi="Kalinga" w:cs="Kalinga"/>
            <w:noProof/>
          </w:rPr>
          <w:t>3.4 Työvälineet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_Toc63302906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6</w:t>
        </w:r>
        <w:r w:rsidR="009C6EFA">
          <w:rPr>
            <w:noProof/>
            <w:webHidden/>
          </w:rPr>
          <w:fldChar w:fldCharType="end"/>
        </w:r>
      </w:hyperlink>
    </w:p>
    <w:p w14:paraId="79892DAE" w14:textId="13287BF0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907" w:history="1">
        <w:r w:rsidR="009C6EFA" w:rsidRPr="009A15FC">
          <w:rPr>
            <w:rStyle w:val="Hyperlinkki"/>
            <w:rFonts w:ascii="Kalinga" w:hAnsi="Kalinga" w:cs="Kalinga"/>
            <w:noProof/>
          </w:rPr>
          <w:t>3.5 Lopputulos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_Toc63302907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6</w:t>
        </w:r>
        <w:r w:rsidR="009C6EFA">
          <w:rPr>
            <w:noProof/>
            <w:webHidden/>
          </w:rPr>
          <w:fldChar w:fldCharType="end"/>
        </w:r>
      </w:hyperlink>
    </w:p>
    <w:p w14:paraId="1EAA708A" w14:textId="6A9210DE" w:rsidR="009C6EFA" w:rsidRDefault="00176CB3">
      <w:pPr>
        <w:pStyle w:val="Sisluet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fi-FI" w:eastAsia="ja-JP"/>
        </w:rPr>
      </w:pPr>
      <w:hyperlink w:anchor="_Toc63302908" w:history="1">
        <w:r w:rsidR="009C6EFA" w:rsidRPr="009A15FC">
          <w:rPr>
            <w:rStyle w:val="Hyperlinkki"/>
            <w:rFonts w:ascii="Kalinga" w:hAnsi="Kalinga" w:cs="Kalinga"/>
            <w:noProof/>
          </w:rPr>
          <w:t>4.</w:t>
        </w:r>
        <w:r w:rsidR="009C6EF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  <w:lang w:val="fi-FI" w:eastAsia="ja-JP"/>
          </w:rPr>
          <w:tab/>
        </w:r>
        <w:r w:rsidR="009C6EFA" w:rsidRPr="009A15FC">
          <w:rPr>
            <w:rStyle w:val="Hyperlinkki"/>
            <w:rFonts w:ascii="Kalinga" w:hAnsi="Kalinga" w:cs="Kalinga"/>
            <w:noProof/>
          </w:rPr>
          <w:t>Projektin hallinta suunnitelma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_Toc63302908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7</w:t>
        </w:r>
        <w:r w:rsidR="009C6EFA">
          <w:rPr>
            <w:noProof/>
            <w:webHidden/>
          </w:rPr>
          <w:fldChar w:fldCharType="end"/>
        </w:r>
      </w:hyperlink>
    </w:p>
    <w:p w14:paraId="0BAC149C" w14:textId="3C65BF60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909" w:history="1">
        <w:r w:rsidR="009C6EFA" w:rsidRPr="009A15FC">
          <w:rPr>
            <w:rStyle w:val="Hyperlinkki"/>
            <w:rFonts w:ascii="Kalinga" w:hAnsi="Kalinga" w:cs="Kalinga"/>
            <w:noProof/>
          </w:rPr>
          <w:t>4.1 Metodit ja kommunikaatio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_Toc63302909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7</w:t>
        </w:r>
        <w:r w:rsidR="009C6EFA">
          <w:rPr>
            <w:noProof/>
            <w:webHidden/>
          </w:rPr>
          <w:fldChar w:fldCharType="end"/>
        </w:r>
      </w:hyperlink>
    </w:p>
    <w:p w14:paraId="639F5A2B" w14:textId="4702C149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910" w:history="1">
        <w:r w:rsidR="009C6EFA" w:rsidRPr="009A15FC">
          <w:rPr>
            <w:rStyle w:val="Hyperlinkki"/>
            <w:rFonts w:ascii="Kalinga" w:hAnsi="Kalinga" w:cs="Kalinga"/>
            <w:noProof/>
          </w:rPr>
          <w:t>4.2 Asiakirjojen ja koodin säilyttäminen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_Toc63302910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7</w:t>
        </w:r>
        <w:r w:rsidR="009C6EFA">
          <w:rPr>
            <w:noProof/>
            <w:webHidden/>
          </w:rPr>
          <w:fldChar w:fldCharType="end"/>
        </w:r>
      </w:hyperlink>
    </w:p>
    <w:p w14:paraId="735317FB" w14:textId="53B424DA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911" w:history="1">
        <w:r w:rsidR="009C6EFA" w:rsidRPr="009A15FC">
          <w:rPr>
            <w:rStyle w:val="Hyperlinkki"/>
            <w:rFonts w:ascii="Kalinga" w:hAnsi="Kalinga" w:cs="Kalinga"/>
            <w:noProof/>
          </w:rPr>
          <w:t>4.3 Projektin laatutavoite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_Toc63302911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7</w:t>
        </w:r>
        <w:r w:rsidR="009C6EFA">
          <w:rPr>
            <w:noProof/>
            <w:webHidden/>
          </w:rPr>
          <w:fldChar w:fldCharType="end"/>
        </w:r>
      </w:hyperlink>
    </w:p>
    <w:p w14:paraId="55CBFBC2" w14:textId="766BA0BA" w:rsidR="009C6EFA" w:rsidRDefault="00176CB3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Cs w:val="22"/>
          <w:lang w:val="fi-FI" w:eastAsia="ja-JP"/>
        </w:rPr>
      </w:pPr>
      <w:hyperlink w:anchor="_Toc63302912" w:history="1">
        <w:r w:rsidR="009C6EFA" w:rsidRPr="009A15FC">
          <w:rPr>
            <w:rStyle w:val="Hyperlinkki"/>
            <w:rFonts w:ascii="Kalinga" w:hAnsi="Kalinga" w:cs="Kalinga"/>
            <w:noProof/>
          </w:rPr>
          <w:t>4.4 Projektin riskianalyysi</w:t>
        </w:r>
        <w:r w:rsidR="009C6EFA">
          <w:rPr>
            <w:noProof/>
            <w:webHidden/>
          </w:rPr>
          <w:tab/>
        </w:r>
        <w:r w:rsidR="009C6EFA">
          <w:rPr>
            <w:noProof/>
            <w:webHidden/>
          </w:rPr>
          <w:fldChar w:fldCharType="begin"/>
        </w:r>
        <w:r w:rsidR="009C6EFA">
          <w:rPr>
            <w:noProof/>
            <w:webHidden/>
          </w:rPr>
          <w:instrText xml:space="preserve"> PAGEREF _Toc63302912 \h </w:instrText>
        </w:r>
        <w:r w:rsidR="009C6EFA">
          <w:rPr>
            <w:noProof/>
            <w:webHidden/>
          </w:rPr>
        </w:r>
        <w:r w:rsidR="009C6EFA">
          <w:rPr>
            <w:noProof/>
            <w:webHidden/>
          </w:rPr>
          <w:fldChar w:fldCharType="separate"/>
        </w:r>
        <w:r w:rsidR="009C6EFA">
          <w:rPr>
            <w:noProof/>
            <w:webHidden/>
          </w:rPr>
          <w:t>7</w:t>
        </w:r>
        <w:r w:rsidR="009C6EFA">
          <w:rPr>
            <w:noProof/>
            <w:webHidden/>
          </w:rPr>
          <w:fldChar w:fldCharType="end"/>
        </w:r>
      </w:hyperlink>
    </w:p>
    <w:p w14:paraId="05503607" w14:textId="0D8619D2" w:rsidR="001C0396" w:rsidRPr="00E64DF9" w:rsidRDefault="001C0396" w:rsidP="001C0396">
      <w:pPr>
        <w:rPr>
          <w:rFonts w:ascii="Kalinga" w:hAnsi="Kalinga" w:cs="Kalinga"/>
        </w:rPr>
      </w:pPr>
      <w:r w:rsidRPr="686877F0">
        <w:rPr>
          <w:rFonts w:ascii="Kalinga" w:hAnsi="Kalinga" w:cs="Kalinga"/>
        </w:rPr>
        <w:fldChar w:fldCharType="end"/>
      </w:r>
    </w:p>
    <w:p w14:paraId="05503608" w14:textId="38653CA8" w:rsidR="001C0396" w:rsidRPr="00E64DF9" w:rsidRDefault="001C0396" w:rsidP="001C0396">
      <w:pPr>
        <w:rPr>
          <w:rFonts w:ascii="Kalinga" w:hAnsi="Kalinga" w:cs="Kalinga"/>
        </w:rPr>
      </w:pPr>
      <w:r w:rsidRPr="686877F0">
        <w:rPr>
          <w:rFonts w:ascii="Kalinga" w:hAnsi="Kalinga" w:cs="Kalinga"/>
        </w:rPr>
        <w:br w:type="page"/>
      </w:r>
    </w:p>
    <w:p w14:paraId="05503609" w14:textId="65B119A1" w:rsidR="001C0396" w:rsidRPr="00E64DF9" w:rsidRDefault="4B2A9E9E" w:rsidP="001C0396">
      <w:pPr>
        <w:pStyle w:val="Otsikko1"/>
        <w:numPr>
          <w:ilvl w:val="0"/>
          <w:numId w:val="1"/>
        </w:numPr>
        <w:rPr>
          <w:rFonts w:ascii="Kalinga" w:hAnsi="Kalinga" w:cs="Kalinga"/>
          <w:lang w:val="en-US"/>
        </w:rPr>
      </w:pPr>
      <w:bookmarkStart w:id="1" w:name="_Toc63302894"/>
      <w:r w:rsidRPr="0BFE1989">
        <w:rPr>
          <w:rFonts w:ascii="Kalinga" w:hAnsi="Kalinga" w:cs="Kalinga"/>
          <w:lang w:val="fi-FI"/>
        </w:rPr>
        <w:lastRenderedPageBreak/>
        <w:t>Projektin kuvaus</w:t>
      </w:r>
      <w:bookmarkEnd w:id="1"/>
    </w:p>
    <w:p w14:paraId="0550360A" w14:textId="10214017" w:rsidR="001C0396" w:rsidRPr="00E64DF9" w:rsidRDefault="00E64DF9" w:rsidP="0BFE1989">
      <w:pPr>
        <w:pStyle w:val="Otsikko2"/>
        <w:rPr>
          <w:rFonts w:ascii="Kalinga" w:hAnsi="Kalinga" w:cs="Kalinga"/>
          <w:lang w:val="fi-FI"/>
        </w:rPr>
      </w:pPr>
      <w:bookmarkStart w:id="2" w:name="_Toc63302895"/>
      <w:r w:rsidRPr="0BFE1989">
        <w:rPr>
          <w:rFonts w:ascii="Kalinga" w:hAnsi="Kalinga" w:cs="Kalinga"/>
          <w:lang w:val="fi-FI"/>
        </w:rPr>
        <w:t xml:space="preserve">1.1 </w:t>
      </w:r>
      <w:r w:rsidR="41A11956" w:rsidRPr="0BFE1989">
        <w:rPr>
          <w:rFonts w:ascii="Kalinga" w:hAnsi="Kalinga" w:cs="Kalinga"/>
          <w:lang w:val="fi-FI"/>
        </w:rPr>
        <w:t>Johdanto</w:t>
      </w:r>
      <w:bookmarkEnd w:id="2"/>
      <w:r w:rsidR="001C0396" w:rsidRPr="0BFE1989">
        <w:rPr>
          <w:rFonts w:ascii="Kalinga" w:hAnsi="Kalinga" w:cs="Kalinga"/>
          <w:lang w:val="fi-FI"/>
        </w:rPr>
        <w:t xml:space="preserve"> </w:t>
      </w:r>
    </w:p>
    <w:p w14:paraId="14641D81" w14:textId="5C0E3F79" w:rsidR="2768361A" w:rsidRDefault="2768361A" w:rsidP="0BFE1989">
      <w:pPr>
        <w:rPr>
          <w:lang w:val="fi-FI"/>
        </w:rPr>
      </w:pPr>
      <w:r w:rsidRPr="0BFE1989">
        <w:rPr>
          <w:lang w:val="fi-FI"/>
        </w:rPr>
        <w:t xml:space="preserve">Projektin tarkoituksena on tuottaa asiakkaalle </w:t>
      </w:r>
      <w:r w:rsidR="4FE11005" w:rsidRPr="0BFE1989">
        <w:rPr>
          <w:lang w:val="fi-FI"/>
        </w:rPr>
        <w:t>nettisivu/sovellus, josta käyttäjä voi valita</w:t>
      </w:r>
      <w:r w:rsidR="231B6E33" w:rsidRPr="0BFE1989">
        <w:rPr>
          <w:lang w:val="fi-FI"/>
        </w:rPr>
        <w:t xml:space="preserve"> Suomesta</w:t>
      </w:r>
      <w:r w:rsidR="4FE11005" w:rsidRPr="0BFE1989">
        <w:rPr>
          <w:lang w:val="fi-FI"/>
        </w:rPr>
        <w:t xml:space="preserve"> kohteen ja tarkastella </w:t>
      </w:r>
      <w:r w:rsidR="681AA43C" w:rsidRPr="0BFE1989">
        <w:rPr>
          <w:lang w:val="fi-FI"/>
        </w:rPr>
        <w:t>tietyn sairaanhoitopiirin</w:t>
      </w:r>
      <w:r w:rsidR="4FE11005" w:rsidRPr="0BFE1989">
        <w:rPr>
          <w:lang w:val="fi-FI"/>
        </w:rPr>
        <w:t xml:space="preserve"> </w:t>
      </w:r>
      <w:r w:rsidR="4BDD70FD" w:rsidRPr="0BFE1989">
        <w:rPr>
          <w:lang w:val="fi-FI"/>
        </w:rPr>
        <w:t>koronatilannetta</w:t>
      </w:r>
      <w:r w:rsidR="3CE6D69C" w:rsidRPr="0BFE1989">
        <w:rPr>
          <w:lang w:val="fi-FI"/>
        </w:rPr>
        <w:t xml:space="preserve"> ja riskien mahdollisuutta</w:t>
      </w:r>
      <w:r w:rsidR="4BDD70FD" w:rsidRPr="0BFE1989">
        <w:rPr>
          <w:lang w:val="fi-FI"/>
        </w:rPr>
        <w:t>.</w:t>
      </w:r>
      <w:r w:rsidR="7624E625" w:rsidRPr="0BFE1989">
        <w:rPr>
          <w:lang w:val="fi-FI"/>
        </w:rPr>
        <w:t xml:space="preserve"> </w:t>
      </w:r>
    </w:p>
    <w:p w14:paraId="0550360C" w14:textId="77777777" w:rsidR="00350924" w:rsidRPr="00E64DF9" w:rsidRDefault="00350924" w:rsidP="0BFE1989">
      <w:pPr>
        <w:rPr>
          <w:lang w:val="fi-FI"/>
        </w:rPr>
      </w:pPr>
    </w:p>
    <w:p w14:paraId="0550360D" w14:textId="1C98A1E4" w:rsidR="001C0396" w:rsidRPr="00E64DF9" w:rsidRDefault="00A620C9" w:rsidP="0BFE1989">
      <w:pPr>
        <w:pStyle w:val="Otsikko2"/>
        <w:rPr>
          <w:rFonts w:ascii="Kalinga" w:hAnsi="Kalinga" w:cs="Kalinga"/>
          <w:lang w:val="fi-FI"/>
        </w:rPr>
      </w:pPr>
      <w:bookmarkStart w:id="3" w:name="_Toc63302896"/>
      <w:r w:rsidRPr="0BFE1989">
        <w:rPr>
          <w:rFonts w:ascii="Kalinga" w:hAnsi="Kalinga" w:cs="Kalinga"/>
          <w:lang w:val="fi-FI"/>
        </w:rPr>
        <w:t>1.2 Pro</w:t>
      </w:r>
      <w:r w:rsidR="4FA0F054" w:rsidRPr="0BFE1989">
        <w:rPr>
          <w:rFonts w:ascii="Kalinga" w:hAnsi="Kalinga" w:cs="Kalinga"/>
          <w:lang w:val="fi-FI"/>
        </w:rPr>
        <w:t xml:space="preserve">jektin </w:t>
      </w:r>
      <w:r w:rsidR="6F2ACE7C" w:rsidRPr="0BFE1989">
        <w:rPr>
          <w:rFonts w:ascii="Kalinga" w:hAnsi="Kalinga" w:cs="Kalinga"/>
          <w:lang w:val="fi-FI"/>
        </w:rPr>
        <w:t>tarkoitus ja tavoitteet</w:t>
      </w:r>
      <w:bookmarkEnd w:id="3"/>
    </w:p>
    <w:p w14:paraId="561E3EA1" w14:textId="2E58F3D2" w:rsidR="008F2938" w:rsidRDefault="008F2938" w:rsidP="0BFE1989">
      <w:pPr>
        <w:rPr>
          <w:lang w:val="fi-FI"/>
        </w:rPr>
      </w:pPr>
      <w:r w:rsidRPr="0BFE1989">
        <w:rPr>
          <w:lang w:val="fi-FI"/>
        </w:rPr>
        <w:t>Lopputuotoksena teemme nettisivun, josta käyttäjä saa tiedot</w:t>
      </w:r>
      <w:r w:rsidR="3AAC2F99" w:rsidRPr="0BFE1989">
        <w:rPr>
          <w:lang w:val="fi-FI"/>
        </w:rPr>
        <w:t xml:space="preserve"> koronatilanteesta</w:t>
      </w:r>
      <w:r w:rsidRPr="0BFE1989">
        <w:rPr>
          <w:lang w:val="fi-FI"/>
        </w:rPr>
        <w:t xml:space="preserve"> itselleen</w:t>
      </w:r>
      <w:r w:rsidR="76B7236A" w:rsidRPr="0BFE1989">
        <w:rPr>
          <w:lang w:val="fi-FI"/>
        </w:rPr>
        <w:t xml:space="preserve">. Projektissamme keskitymme Suomen sairaanhoitopiireihin ja käytämme mahdollisuuksien mukaan </w:t>
      </w:r>
      <w:proofErr w:type="spellStart"/>
      <w:r w:rsidR="76B7236A" w:rsidRPr="0BFE1989">
        <w:rPr>
          <w:lang w:val="fi-FI"/>
        </w:rPr>
        <w:t>THL:n</w:t>
      </w:r>
      <w:proofErr w:type="spellEnd"/>
      <w:r w:rsidR="76B7236A" w:rsidRPr="0BFE1989">
        <w:rPr>
          <w:lang w:val="fi-FI"/>
        </w:rPr>
        <w:t xml:space="preserve"> dataa.</w:t>
      </w:r>
    </w:p>
    <w:p w14:paraId="05503611" w14:textId="77777777" w:rsidR="00350924" w:rsidRPr="00E64DF9" w:rsidRDefault="00350924" w:rsidP="0BFE1989">
      <w:pPr>
        <w:rPr>
          <w:lang w:val="fi-FI"/>
        </w:rPr>
      </w:pPr>
    </w:p>
    <w:p w14:paraId="05503612" w14:textId="5067819C" w:rsidR="001C0396" w:rsidRPr="00E64DF9" w:rsidRDefault="001C0396" w:rsidP="0BFE1989">
      <w:pPr>
        <w:pStyle w:val="Otsikko2"/>
        <w:rPr>
          <w:rFonts w:ascii="Kalinga" w:hAnsi="Kalinga" w:cs="Kalinga"/>
          <w:lang w:val="fi-FI"/>
        </w:rPr>
      </w:pPr>
      <w:bookmarkStart w:id="4" w:name="_Toc63302897"/>
      <w:r w:rsidRPr="0BFE1989">
        <w:rPr>
          <w:rFonts w:ascii="Kalinga" w:hAnsi="Kalinga" w:cs="Kalinga"/>
          <w:lang w:val="fi-FI"/>
        </w:rPr>
        <w:t xml:space="preserve">1.3 </w:t>
      </w:r>
      <w:r w:rsidR="00350924" w:rsidRPr="0BFE1989">
        <w:rPr>
          <w:rFonts w:ascii="Kalinga" w:hAnsi="Kalinga" w:cs="Kalinga"/>
          <w:lang w:val="fi-FI"/>
        </w:rPr>
        <w:t>Proje</w:t>
      </w:r>
      <w:r w:rsidR="7B4D5550" w:rsidRPr="0BFE1989">
        <w:rPr>
          <w:rFonts w:ascii="Kalinga" w:hAnsi="Kalinga" w:cs="Kalinga"/>
          <w:lang w:val="fi-FI"/>
        </w:rPr>
        <w:t>ktin rajaus</w:t>
      </w:r>
      <w:bookmarkEnd w:id="4"/>
    </w:p>
    <w:p w14:paraId="5D6F377A" w14:textId="07CCF017" w:rsidR="1F27115D" w:rsidRDefault="1F27115D" w:rsidP="0BFE1989">
      <w:pPr>
        <w:rPr>
          <w:lang w:val="fi-FI"/>
        </w:rPr>
      </w:pPr>
      <w:r w:rsidRPr="0BFE1989">
        <w:rPr>
          <w:lang w:val="fi-FI"/>
        </w:rPr>
        <w:t>Emme lupaa pitää nettisivua ajantasaisena sen valmistuttua.</w:t>
      </w:r>
    </w:p>
    <w:p w14:paraId="05503614" w14:textId="77777777" w:rsidR="001C0396" w:rsidRPr="00E64DF9" w:rsidRDefault="001C0396" w:rsidP="0BFE1989">
      <w:pPr>
        <w:rPr>
          <w:rFonts w:ascii="Kalinga" w:hAnsi="Kalinga" w:cs="Kalinga"/>
          <w:lang w:val="fi-FI"/>
        </w:rPr>
      </w:pPr>
    </w:p>
    <w:p w14:paraId="05503615" w14:textId="77777777" w:rsidR="00E65338" w:rsidRPr="00E64DF9" w:rsidRDefault="00E65338" w:rsidP="0BFE1989">
      <w:pPr>
        <w:spacing w:after="200" w:line="276" w:lineRule="auto"/>
        <w:rPr>
          <w:rFonts w:ascii="Kalinga" w:hAnsi="Kalinga" w:cs="Kalinga"/>
          <w:b/>
          <w:bCs/>
          <w:lang w:val="fi-FI"/>
        </w:rPr>
      </w:pPr>
      <w:r w:rsidRPr="0BFE1989">
        <w:rPr>
          <w:rFonts w:ascii="Kalinga" w:hAnsi="Kalinga" w:cs="Kalinga"/>
          <w:lang w:val="fi-FI"/>
        </w:rPr>
        <w:br w:type="page"/>
      </w:r>
    </w:p>
    <w:p w14:paraId="05503616" w14:textId="1D566657" w:rsidR="001C0396" w:rsidRPr="00E64DF9" w:rsidRDefault="001C0396" w:rsidP="001C0396">
      <w:pPr>
        <w:pStyle w:val="Otsikko1"/>
        <w:numPr>
          <w:ilvl w:val="0"/>
          <w:numId w:val="1"/>
        </w:numPr>
        <w:rPr>
          <w:rFonts w:ascii="Kalinga" w:hAnsi="Kalinga" w:cs="Kalinga"/>
          <w:lang w:val="en-US"/>
        </w:rPr>
      </w:pPr>
      <w:bookmarkStart w:id="5" w:name="_Toc63302898"/>
      <w:r w:rsidRPr="0BFE1989">
        <w:rPr>
          <w:rFonts w:ascii="Kalinga" w:hAnsi="Kalinga" w:cs="Kalinga"/>
          <w:lang w:val="fi-FI"/>
        </w:rPr>
        <w:lastRenderedPageBreak/>
        <w:t>Organi</w:t>
      </w:r>
      <w:r w:rsidR="238AC23C" w:rsidRPr="0BFE1989">
        <w:rPr>
          <w:rFonts w:ascii="Kalinga" w:hAnsi="Kalinga" w:cs="Kalinga"/>
          <w:lang w:val="fi-FI"/>
        </w:rPr>
        <w:t>saatio</w:t>
      </w:r>
      <w:bookmarkEnd w:id="5"/>
    </w:p>
    <w:p w14:paraId="05503617" w14:textId="77777777" w:rsidR="001C0396" w:rsidRPr="00E64DF9" w:rsidRDefault="001C0396" w:rsidP="0BFE1989">
      <w:pPr>
        <w:rPr>
          <w:rFonts w:ascii="Kalinga" w:hAnsi="Kalinga" w:cs="Kalinga"/>
          <w:lang w:val="fi-FI"/>
        </w:rPr>
      </w:pPr>
    </w:p>
    <w:p w14:paraId="05503618" w14:textId="61206957" w:rsidR="001C0396" w:rsidRPr="00E64DF9" w:rsidRDefault="00A620C9" w:rsidP="0BFE1989">
      <w:pPr>
        <w:pStyle w:val="Otsikko2"/>
        <w:rPr>
          <w:rFonts w:ascii="Kalinga" w:hAnsi="Kalinga" w:cs="Kalinga"/>
          <w:lang w:val="fi-FI"/>
        </w:rPr>
      </w:pPr>
      <w:bookmarkStart w:id="6" w:name="_Toc63302899"/>
      <w:bookmarkStart w:id="7" w:name="_Toc145907698"/>
      <w:r w:rsidRPr="0BFE1989">
        <w:rPr>
          <w:rFonts w:ascii="Kalinga" w:hAnsi="Kalinga" w:cs="Kalinga"/>
          <w:lang w:val="fi-FI"/>
        </w:rPr>
        <w:t xml:space="preserve">2.1 </w:t>
      </w:r>
      <w:r w:rsidR="001C0396" w:rsidRPr="0BFE1989">
        <w:rPr>
          <w:rFonts w:ascii="Kalinga" w:hAnsi="Kalinga" w:cs="Kalinga"/>
          <w:lang w:val="fi-FI"/>
        </w:rPr>
        <w:t>Proje</w:t>
      </w:r>
      <w:r w:rsidR="5C993630" w:rsidRPr="0BFE1989">
        <w:rPr>
          <w:rFonts w:ascii="Kalinga" w:hAnsi="Kalinga" w:cs="Kalinga"/>
          <w:lang w:val="fi-FI"/>
        </w:rPr>
        <w:t>ktiryhmä</w:t>
      </w:r>
      <w:bookmarkEnd w:id="6"/>
    </w:p>
    <w:tbl>
      <w:tblPr>
        <w:tblStyle w:val="TaulukkoRuudukko"/>
        <w:tblW w:w="7075" w:type="dxa"/>
        <w:tblLook w:val="04A0" w:firstRow="1" w:lastRow="0" w:firstColumn="1" w:lastColumn="0" w:noHBand="0" w:noVBand="1"/>
      </w:tblPr>
      <w:tblGrid>
        <w:gridCol w:w="3205"/>
        <w:gridCol w:w="3870"/>
      </w:tblGrid>
      <w:tr w:rsidR="001515F6" w:rsidRPr="00E64DF9" w14:paraId="0550361C" w14:textId="77777777" w:rsidTr="0BFE1989">
        <w:tc>
          <w:tcPr>
            <w:tcW w:w="3205" w:type="dxa"/>
          </w:tcPr>
          <w:p w14:paraId="0550361A" w14:textId="35F4DA55" w:rsidR="001515F6" w:rsidRPr="00E64DF9" w:rsidRDefault="001515F6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N</w:t>
            </w:r>
            <w:r w:rsidR="2E947818" w:rsidRPr="0BFE1989">
              <w:rPr>
                <w:lang w:val="fi-FI"/>
              </w:rPr>
              <w:t>imi</w:t>
            </w:r>
          </w:p>
        </w:tc>
        <w:tc>
          <w:tcPr>
            <w:tcW w:w="3870" w:type="dxa"/>
          </w:tcPr>
          <w:p w14:paraId="0550361B" w14:textId="57965B03" w:rsidR="001515F6" w:rsidRPr="00E64DF9" w:rsidRDefault="2E947818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Yhteystiedot</w:t>
            </w:r>
          </w:p>
        </w:tc>
      </w:tr>
      <w:tr w:rsidR="001515F6" w:rsidRPr="00A96B04" w14:paraId="05503620" w14:textId="77777777" w:rsidTr="0BFE1989">
        <w:tc>
          <w:tcPr>
            <w:tcW w:w="3205" w:type="dxa"/>
          </w:tcPr>
          <w:p w14:paraId="0550361E" w14:textId="2A59FBA4" w:rsidR="001515F6" w:rsidRPr="00E64DF9" w:rsidRDefault="5DCBF68E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Niklas Blomqvist</w:t>
            </w:r>
          </w:p>
        </w:tc>
        <w:tc>
          <w:tcPr>
            <w:tcW w:w="3870" w:type="dxa"/>
          </w:tcPr>
          <w:p w14:paraId="0550361F" w14:textId="64604B0E" w:rsidR="001515F6" w:rsidRPr="00E64DF9" w:rsidRDefault="5DCBF68E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niklas.blomqvist@edu.turkuamk.fi</w:t>
            </w:r>
          </w:p>
        </w:tc>
      </w:tr>
      <w:tr w:rsidR="001515F6" w:rsidRPr="00E64DF9" w14:paraId="05503624" w14:textId="77777777" w:rsidTr="0BFE1989">
        <w:tc>
          <w:tcPr>
            <w:tcW w:w="3205" w:type="dxa"/>
          </w:tcPr>
          <w:p w14:paraId="05503622" w14:textId="52E5C334" w:rsidR="001515F6" w:rsidRPr="00E64DF9" w:rsidRDefault="5DCBF68E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Sonja Heinonen</w:t>
            </w:r>
          </w:p>
        </w:tc>
        <w:tc>
          <w:tcPr>
            <w:tcW w:w="3870" w:type="dxa"/>
          </w:tcPr>
          <w:p w14:paraId="5B86A5F6" w14:textId="4AEDCB16" w:rsidR="001515F6" w:rsidRPr="00E64DF9" w:rsidRDefault="5DCBF68E" w:rsidP="0BFE1989">
            <w:pPr>
              <w:rPr>
                <w:lang w:val="fi-FI"/>
              </w:rPr>
            </w:pPr>
            <w:proofErr w:type="spellStart"/>
            <w:proofErr w:type="gramStart"/>
            <w:r w:rsidRPr="0BFE1989">
              <w:rPr>
                <w:lang w:val="fi-FI"/>
              </w:rPr>
              <w:t>sonja.heinonen</w:t>
            </w:r>
            <w:proofErr w:type="spellEnd"/>
            <w:proofErr w:type="gramEnd"/>
            <w:r w:rsidRPr="0BFE1989">
              <w:rPr>
                <w:lang w:val="fi-FI"/>
              </w:rPr>
              <w:t xml:space="preserve"> @edu.turkuamk.fi</w:t>
            </w:r>
          </w:p>
          <w:p w14:paraId="05503623" w14:textId="460C4E6E" w:rsidR="001515F6" w:rsidRPr="00E64DF9" w:rsidRDefault="001515F6" w:rsidP="0BFE1989">
            <w:pPr>
              <w:rPr>
                <w:lang w:val="fi-FI"/>
              </w:rPr>
            </w:pPr>
          </w:p>
        </w:tc>
      </w:tr>
      <w:tr w:rsidR="001515F6" w:rsidRPr="00E64DF9" w14:paraId="05503628" w14:textId="77777777" w:rsidTr="0BFE1989">
        <w:tc>
          <w:tcPr>
            <w:tcW w:w="3205" w:type="dxa"/>
          </w:tcPr>
          <w:p w14:paraId="05503626" w14:textId="48A6DF1A" w:rsidR="001515F6" w:rsidRPr="00E64DF9" w:rsidRDefault="5DCBF68E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Pauliina Berg</w:t>
            </w:r>
          </w:p>
        </w:tc>
        <w:tc>
          <w:tcPr>
            <w:tcW w:w="3870" w:type="dxa"/>
          </w:tcPr>
          <w:p w14:paraId="786D6829" w14:textId="32687BEF" w:rsidR="001515F6" w:rsidRPr="00E64DF9" w:rsidRDefault="5DCBF68E" w:rsidP="0BFE1989">
            <w:pPr>
              <w:rPr>
                <w:lang w:val="fi-FI"/>
              </w:rPr>
            </w:pPr>
            <w:proofErr w:type="spellStart"/>
            <w:proofErr w:type="gramStart"/>
            <w:r w:rsidRPr="0BFE1989">
              <w:rPr>
                <w:lang w:val="fi-FI"/>
              </w:rPr>
              <w:t>pauliina.berg</w:t>
            </w:r>
            <w:proofErr w:type="spellEnd"/>
            <w:proofErr w:type="gramEnd"/>
            <w:r w:rsidRPr="0BFE1989">
              <w:rPr>
                <w:lang w:val="fi-FI"/>
              </w:rPr>
              <w:t xml:space="preserve"> @edu.turkuamk.fi</w:t>
            </w:r>
          </w:p>
          <w:p w14:paraId="05503627" w14:textId="05672520" w:rsidR="001515F6" w:rsidRPr="00E64DF9" w:rsidRDefault="001515F6" w:rsidP="0BFE1989">
            <w:pPr>
              <w:rPr>
                <w:lang w:val="fi-FI"/>
              </w:rPr>
            </w:pPr>
          </w:p>
        </w:tc>
      </w:tr>
      <w:tr w:rsidR="001515F6" w:rsidRPr="00E64DF9" w14:paraId="0550362C" w14:textId="77777777" w:rsidTr="0BFE1989">
        <w:tc>
          <w:tcPr>
            <w:tcW w:w="3205" w:type="dxa"/>
          </w:tcPr>
          <w:p w14:paraId="0550362A" w14:textId="77777777" w:rsidR="001515F6" w:rsidRPr="00E64DF9" w:rsidRDefault="001515F6" w:rsidP="0BFE1989">
            <w:pPr>
              <w:rPr>
                <w:lang w:val="fi-FI"/>
              </w:rPr>
            </w:pPr>
          </w:p>
        </w:tc>
        <w:tc>
          <w:tcPr>
            <w:tcW w:w="3870" w:type="dxa"/>
          </w:tcPr>
          <w:p w14:paraId="0550362B" w14:textId="77777777" w:rsidR="001515F6" w:rsidRPr="00E64DF9" w:rsidRDefault="001515F6" w:rsidP="0BFE1989">
            <w:pPr>
              <w:rPr>
                <w:lang w:val="fi-FI"/>
              </w:rPr>
            </w:pPr>
          </w:p>
        </w:tc>
      </w:tr>
    </w:tbl>
    <w:p w14:paraId="0550362D" w14:textId="77777777" w:rsidR="0018366F" w:rsidRPr="00E64DF9" w:rsidRDefault="0018366F" w:rsidP="0BFE1989">
      <w:pPr>
        <w:rPr>
          <w:lang w:val="fi-FI"/>
        </w:rPr>
      </w:pPr>
    </w:p>
    <w:p w14:paraId="0550362E" w14:textId="77777777" w:rsidR="0018366F" w:rsidRPr="00E64DF9" w:rsidRDefault="0018366F" w:rsidP="0BFE1989">
      <w:pPr>
        <w:rPr>
          <w:lang w:val="fi-FI"/>
        </w:rPr>
      </w:pPr>
    </w:p>
    <w:p w14:paraId="0550362F" w14:textId="15E25B90" w:rsidR="00F05692" w:rsidRDefault="00A620C9" w:rsidP="0BFE1989">
      <w:pPr>
        <w:pStyle w:val="Otsikko2"/>
        <w:rPr>
          <w:rFonts w:ascii="Kalinga" w:hAnsi="Kalinga" w:cs="Kalinga"/>
          <w:lang w:val="fi-FI"/>
        </w:rPr>
      </w:pPr>
      <w:bookmarkStart w:id="8" w:name="_Toc63302900"/>
      <w:r w:rsidRPr="0BFE1989">
        <w:rPr>
          <w:rFonts w:ascii="Kalinga" w:hAnsi="Kalinga" w:cs="Kalinga"/>
          <w:lang w:val="fi-FI"/>
        </w:rPr>
        <w:t xml:space="preserve">2.2 </w:t>
      </w:r>
      <w:r w:rsidR="070B1519" w:rsidRPr="0BFE1989">
        <w:rPr>
          <w:rFonts w:ascii="Kalinga" w:hAnsi="Kalinga" w:cs="Kalinga"/>
          <w:lang w:val="fi-FI"/>
        </w:rPr>
        <w:t>Asiakkaan tiedot</w:t>
      </w:r>
      <w:bookmarkEnd w:id="8"/>
    </w:p>
    <w:tbl>
      <w:tblPr>
        <w:tblStyle w:val="TaulukkoRuudukko"/>
        <w:tblW w:w="6535" w:type="dxa"/>
        <w:tblLook w:val="04A0" w:firstRow="1" w:lastRow="0" w:firstColumn="1" w:lastColumn="0" w:noHBand="0" w:noVBand="1"/>
      </w:tblPr>
      <w:tblGrid>
        <w:gridCol w:w="3205"/>
        <w:gridCol w:w="3330"/>
      </w:tblGrid>
      <w:tr w:rsidR="001515F6" w:rsidRPr="00E64DF9" w14:paraId="753DCD7E" w14:textId="77777777" w:rsidTr="0BFE1989">
        <w:tc>
          <w:tcPr>
            <w:tcW w:w="3205" w:type="dxa"/>
          </w:tcPr>
          <w:p w14:paraId="16E96E21" w14:textId="61E9C9C0" w:rsidR="001515F6" w:rsidRPr="00E64DF9" w:rsidRDefault="1C24E7D9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Nimi</w:t>
            </w:r>
          </w:p>
        </w:tc>
        <w:tc>
          <w:tcPr>
            <w:tcW w:w="3330" w:type="dxa"/>
          </w:tcPr>
          <w:p w14:paraId="1432A056" w14:textId="43847A34" w:rsidR="001515F6" w:rsidRPr="00E64DF9" w:rsidRDefault="1C24E7D9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Yhteystiedot</w:t>
            </w:r>
          </w:p>
        </w:tc>
      </w:tr>
      <w:tr w:rsidR="001515F6" w:rsidRPr="00E64DF9" w14:paraId="7B6E8A93" w14:textId="77777777" w:rsidTr="0BFE1989">
        <w:tc>
          <w:tcPr>
            <w:tcW w:w="3205" w:type="dxa"/>
          </w:tcPr>
          <w:p w14:paraId="5F015B33" w14:textId="482F8E3D" w:rsidR="001515F6" w:rsidRPr="00E64DF9" w:rsidRDefault="20B267E5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Kimmo Tarkkanen</w:t>
            </w:r>
          </w:p>
        </w:tc>
        <w:tc>
          <w:tcPr>
            <w:tcW w:w="3330" w:type="dxa"/>
          </w:tcPr>
          <w:p w14:paraId="52149A41" w14:textId="6E3D152B" w:rsidR="001515F6" w:rsidRPr="00E64DF9" w:rsidRDefault="20B267E5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kimmo.tarkkanen@turkuamk.fi</w:t>
            </w:r>
          </w:p>
        </w:tc>
      </w:tr>
      <w:tr w:rsidR="001515F6" w:rsidRPr="00E64DF9" w14:paraId="06D01DC8" w14:textId="77777777" w:rsidTr="0BFE1989">
        <w:tc>
          <w:tcPr>
            <w:tcW w:w="3205" w:type="dxa"/>
          </w:tcPr>
          <w:p w14:paraId="5AC716DF" w14:textId="77777777" w:rsidR="001515F6" w:rsidRPr="00E64DF9" w:rsidRDefault="001515F6" w:rsidP="0BFE1989">
            <w:pPr>
              <w:rPr>
                <w:lang w:val="fi-FI"/>
              </w:rPr>
            </w:pPr>
          </w:p>
        </w:tc>
        <w:tc>
          <w:tcPr>
            <w:tcW w:w="3330" w:type="dxa"/>
          </w:tcPr>
          <w:p w14:paraId="22C55164" w14:textId="77777777" w:rsidR="001515F6" w:rsidRPr="00E64DF9" w:rsidRDefault="001515F6" w:rsidP="0BFE1989">
            <w:pPr>
              <w:rPr>
                <w:lang w:val="fi-FI"/>
              </w:rPr>
            </w:pPr>
          </w:p>
        </w:tc>
      </w:tr>
      <w:tr w:rsidR="001515F6" w:rsidRPr="00E64DF9" w14:paraId="1F68CE69" w14:textId="77777777" w:rsidTr="0BFE1989">
        <w:tc>
          <w:tcPr>
            <w:tcW w:w="3205" w:type="dxa"/>
          </w:tcPr>
          <w:p w14:paraId="79133AD3" w14:textId="77777777" w:rsidR="001515F6" w:rsidRPr="00E64DF9" w:rsidRDefault="001515F6" w:rsidP="0BFE1989">
            <w:pPr>
              <w:rPr>
                <w:lang w:val="fi-FI"/>
              </w:rPr>
            </w:pPr>
          </w:p>
        </w:tc>
        <w:tc>
          <w:tcPr>
            <w:tcW w:w="3330" w:type="dxa"/>
          </w:tcPr>
          <w:p w14:paraId="71C4A131" w14:textId="77777777" w:rsidR="001515F6" w:rsidRPr="00E64DF9" w:rsidRDefault="001515F6" w:rsidP="0BFE1989">
            <w:pPr>
              <w:rPr>
                <w:lang w:val="fi-FI"/>
              </w:rPr>
            </w:pPr>
          </w:p>
        </w:tc>
      </w:tr>
      <w:tr w:rsidR="001515F6" w:rsidRPr="00E64DF9" w14:paraId="418004AB" w14:textId="77777777" w:rsidTr="0BFE1989">
        <w:tc>
          <w:tcPr>
            <w:tcW w:w="3205" w:type="dxa"/>
          </w:tcPr>
          <w:p w14:paraId="12C3647E" w14:textId="77777777" w:rsidR="001515F6" w:rsidRPr="00E64DF9" w:rsidRDefault="001515F6" w:rsidP="0BFE1989">
            <w:pPr>
              <w:rPr>
                <w:lang w:val="fi-FI"/>
              </w:rPr>
            </w:pPr>
          </w:p>
        </w:tc>
        <w:tc>
          <w:tcPr>
            <w:tcW w:w="3330" w:type="dxa"/>
          </w:tcPr>
          <w:p w14:paraId="6CF30126" w14:textId="77777777" w:rsidR="001515F6" w:rsidRPr="00E64DF9" w:rsidRDefault="001515F6" w:rsidP="0BFE1989">
            <w:pPr>
              <w:rPr>
                <w:lang w:val="fi-FI"/>
              </w:rPr>
            </w:pPr>
          </w:p>
        </w:tc>
      </w:tr>
    </w:tbl>
    <w:p w14:paraId="05503640" w14:textId="77777777" w:rsidR="00F05692" w:rsidRPr="00E64DF9" w:rsidRDefault="00F05692" w:rsidP="0BFE1989">
      <w:pPr>
        <w:rPr>
          <w:lang w:val="fi-FI"/>
        </w:rPr>
      </w:pPr>
    </w:p>
    <w:p w14:paraId="2F4D3C07" w14:textId="62635B30" w:rsidR="00CB70C5" w:rsidRDefault="00CB70C5" w:rsidP="0BFE1989">
      <w:pPr>
        <w:pStyle w:val="Otsikko2"/>
        <w:rPr>
          <w:rFonts w:ascii="Kalinga" w:hAnsi="Kalinga" w:cs="Kalinga"/>
          <w:lang w:val="fi-FI"/>
        </w:rPr>
      </w:pPr>
      <w:bookmarkStart w:id="9" w:name="_Toc63302901"/>
      <w:r w:rsidRPr="0BFE1989">
        <w:rPr>
          <w:rFonts w:ascii="Kalinga" w:hAnsi="Kalinga" w:cs="Kalinga"/>
          <w:lang w:val="fi-FI"/>
        </w:rPr>
        <w:t xml:space="preserve">2.3 </w:t>
      </w:r>
      <w:r w:rsidR="4306EE5A" w:rsidRPr="0BFE1989">
        <w:rPr>
          <w:rFonts w:ascii="Kalinga" w:hAnsi="Kalinga" w:cs="Kalinga"/>
          <w:lang w:val="fi-FI"/>
        </w:rPr>
        <w:t>Arvioijan tiedot</w:t>
      </w:r>
      <w:bookmarkEnd w:id="9"/>
    </w:p>
    <w:tbl>
      <w:tblPr>
        <w:tblStyle w:val="TaulukkoRuudukko"/>
        <w:tblW w:w="6550" w:type="dxa"/>
        <w:tblLook w:val="04A0" w:firstRow="1" w:lastRow="0" w:firstColumn="1" w:lastColumn="0" w:noHBand="0" w:noVBand="1"/>
      </w:tblPr>
      <w:tblGrid>
        <w:gridCol w:w="3205"/>
        <w:gridCol w:w="3345"/>
      </w:tblGrid>
      <w:tr w:rsidR="00CB70C5" w:rsidRPr="00E64DF9" w14:paraId="3FB71067" w14:textId="77777777" w:rsidTr="0BFE1989">
        <w:tc>
          <w:tcPr>
            <w:tcW w:w="3205" w:type="dxa"/>
          </w:tcPr>
          <w:p w14:paraId="23A32CB9" w14:textId="3FD4DF67" w:rsidR="00CB70C5" w:rsidRPr="00E64DF9" w:rsidRDefault="00CB70C5" w:rsidP="0BFE1989">
            <w:pPr>
              <w:rPr>
                <w:lang w:val="fi-FI"/>
              </w:rPr>
            </w:pPr>
            <w:bookmarkStart w:id="10" w:name="_Toc377375923"/>
            <w:bookmarkStart w:id="11" w:name="_Toc377468814"/>
            <w:bookmarkStart w:id="12" w:name="_Toc377544048"/>
            <w:bookmarkStart w:id="13" w:name="_Toc443791085"/>
            <w:bookmarkStart w:id="14" w:name="_Toc2579408"/>
            <w:bookmarkEnd w:id="7"/>
            <w:r w:rsidRPr="0BFE1989">
              <w:rPr>
                <w:lang w:val="fi-FI"/>
              </w:rPr>
              <w:t>N</w:t>
            </w:r>
            <w:r w:rsidR="6F113BB8" w:rsidRPr="0BFE1989">
              <w:rPr>
                <w:lang w:val="fi-FI"/>
              </w:rPr>
              <w:t>imi</w:t>
            </w:r>
          </w:p>
        </w:tc>
        <w:tc>
          <w:tcPr>
            <w:tcW w:w="3345" w:type="dxa"/>
          </w:tcPr>
          <w:p w14:paraId="45F76A55" w14:textId="113D78E5" w:rsidR="00CB70C5" w:rsidRPr="00E64DF9" w:rsidRDefault="6F113BB8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Yhteystiedot</w:t>
            </w:r>
          </w:p>
        </w:tc>
      </w:tr>
      <w:tr w:rsidR="00CB70C5" w:rsidRPr="00E64DF9" w14:paraId="31A1B0D6" w14:textId="77777777" w:rsidTr="0BFE1989">
        <w:tc>
          <w:tcPr>
            <w:tcW w:w="3205" w:type="dxa"/>
          </w:tcPr>
          <w:p w14:paraId="7B1D0562" w14:textId="482F8E3D" w:rsidR="00CB70C5" w:rsidRPr="00E64DF9" w:rsidRDefault="3C8AB484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Kimmo Tarkkanen</w:t>
            </w:r>
          </w:p>
          <w:p w14:paraId="6CFD0ADE" w14:textId="5D17CD9A" w:rsidR="00CB70C5" w:rsidRPr="00E64DF9" w:rsidRDefault="00CB70C5" w:rsidP="0BFE1989">
            <w:pPr>
              <w:rPr>
                <w:lang w:val="fi-FI"/>
              </w:rPr>
            </w:pPr>
          </w:p>
        </w:tc>
        <w:tc>
          <w:tcPr>
            <w:tcW w:w="3345" w:type="dxa"/>
          </w:tcPr>
          <w:p w14:paraId="358A8573" w14:textId="6E3D152B" w:rsidR="00CB70C5" w:rsidRPr="00E64DF9" w:rsidRDefault="3C8AB484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kimmo.tarkkanen@turkuamk.fi</w:t>
            </w:r>
          </w:p>
          <w:p w14:paraId="4296E37B" w14:textId="0A949C00" w:rsidR="00CB70C5" w:rsidRPr="00E64DF9" w:rsidRDefault="00CB70C5" w:rsidP="0BFE1989">
            <w:pPr>
              <w:rPr>
                <w:lang w:val="fi-FI"/>
              </w:rPr>
            </w:pPr>
          </w:p>
        </w:tc>
      </w:tr>
      <w:tr w:rsidR="00CB70C5" w:rsidRPr="00E64DF9" w14:paraId="48FB417A" w14:textId="77777777" w:rsidTr="0BFE1989">
        <w:tc>
          <w:tcPr>
            <w:tcW w:w="3205" w:type="dxa"/>
          </w:tcPr>
          <w:p w14:paraId="2309E2B4" w14:textId="77777777" w:rsidR="00CB70C5" w:rsidRPr="00E64DF9" w:rsidRDefault="00CB70C5" w:rsidP="0BFE1989">
            <w:pPr>
              <w:rPr>
                <w:lang w:val="fi-FI"/>
              </w:rPr>
            </w:pPr>
          </w:p>
        </w:tc>
        <w:tc>
          <w:tcPr>
            <w:tcW w:w="3345" w:type="dxa"/>
          </w:tcPr>
          <w:p w14:paraId="4D4AC884" w14:textId="77777777" w:rsidR="00CB70C5" w:rsidRPr="00E64DF9" w:rsidRDefault="00CB70C5" w:rsidP="0BFE1989">
            <w:pPr>
              <w:rPr>
                <w:lang w:val="fi-FI"/>
              </w:rPr>
            </w:pPr>
          </w:p>
        </w:tc>
      </w:tr>
      <w:tr w:rsidR="00CB70C5" w:rsidRPr="00E64DF9" w14:paraId="7CF67E0E" w14:textId="77777777" w:rsidTr="0BFE1989">
        <w:tc>
          <w:tcPr>
            <w:tcW w:w="3205" w:type="dxa"/>
          </w:tcPr>
          <w:p w14:paraId="6A0BB0C5" w14:textId="77777777" w:rsidR="00CB70C5" w:rsidRPr="00E64DF9" w:rsidRDefault="00CB70C5" w:rsidP="0BFE1989">
            <w:pPr>
              <w:rPr>
                <w:lang w:val="fi-FI"/>
              </w:rPr>
            </w:pPr>
          </w:p>
        </w:tc>
        <w:tc>
          <w:tcPr>
            <w:tcW w:w="3345" w:type="dxa"/>
          </w:tcPr>
          <w:p w14:paraId="5D897265" w14:textId="77777777" w:rsidR="00CB70C5" w:rsidRPr="00E64DF9" w:rsidRDefault="00CB70C5" w:rsidP="0BFE1989">
            <w:pPr>
              <w:rPr>
                <w:lang w:val="fi-FI"/>
              </w:rPr>
            </w:pPr>
          </w:p>
        </w:tc>
      </w:tr>
      <w:tr w:rsidR="00CB70C5" w:rsidRPr="00E64DF9" w14:paraId="34C9DBED" w14:textId="77777777" w:rsidTr="0BFE1989">
        <w:trPr>
          <w:trHeight w:val="300"/>
        </w:trPr>
        <w:tc>
          <w:tcPr>
            <w:tcW w:w="3205" w:type="dxa"/>
          </w:tcPr>
          <w:p w14:paraId="174ED879" w14:textId="77777777" w:rsidR="00CB70C5" w:rsidRPr="00E64DF9" w:rsidRDefault="00CB70C5" w:rsidP="0BFE1989">
            <w:pPr>
              <w:rPr>
                <w:lang w:val="fi-FI"/>
              </w:rPr>
            </w:pPr>
          </w:p>
        </w:tc>
        <w:tc>
          <w:tcPr>
            <w:tcW w:w="3345" w:type="dxa"/>
          </w:tcPr>
          <w:p w14:paraId="46D35753" w14:textId="77777777" w:rsidR="00CB70C5" w:rsidRPr="00E64DF9" w:rsidRDefault="00CB70C5" w:rsidP="0BFE1989">
            <w:pPr>
              <w:rPr>
                <w:lang w:val="fi-FI"/>
              </w:rPr>
            </w:pPr>
          </w:p>
        </w:tc>
      </w:tr>
    </w:tbl>
    <w:p w14:paraId="05503642" w14:textId="77777777" w:rsidR="00E65338" w:rsidRPr="00E64DF9" w:rsidRDefault="00E65338" w:rsidP="0BFE1989">
      <w:pPr>
        <w:spacing w:after="200" w:line="276" w:lineRule="auto"/>
        <w:rPr>
          <w:rFonts w:ascii="Kalinga" w:hAnsi="Kalinga" w:cs="Kalinga"/>
          <w:b/>
          <w:bCs/>
          <w:lang w:val="fi-FI"/>
        </w:rPr>
      </w:pPr>
      <w:r w:rsidRPr="0BFE1989">
        <w:rPr>
          <w:rFonts w:ascii="Kalinga" w:hAnsi="Kalinga" w:cs="Kalinga"/>
          <w:lang w:val="fi-FI"/>
        </w:rPr>
        <w:br w:type="page"/>
      </w:r>
    </w:p>
    <w:p w14:paraId="05503643" w14:textId="35CF7411" w:rsidR="001C0396" w:rsidRPr="00E64DF9" w:rsidRDefault="00891785" w:rsidP="00CD6E13">
      <w:pPr>
        <w:pStyle w:val="Otsikko1"/>
        <w:numPr>
          <w:ilvl w:val="0"/>
          <w:numId w:val="1"/>
        </w:numPr>
        <w:rPr>
          <w:rFonts w:ascii="Kalinga" w:hAnsi="Kalinga" w:cs="Kalinga"/>
          <w:lang w:val="en-US"/>
        </w:rPr>
      </w:pPr>
      <w:bookmarkStart w:id="15" w:name="_Toc63302902"/>
      <w:r w:rsidRPr="0BFE1989">
        <w:rPr>
          <w:rFonts w:ascii="Kalinga" w:hAnsi="Kalinga" w:cs="Kalinga"/>
          <w:lang w:val="fi-FI"/>
        </w:rPr>
        <w:lastRenderedPageBreak/>
        <w:t>Proje</w:t>
      </w:r>
      <w:r w:rsidR="461FDEB8" w:rsidRPr="0BFE1989">
        <w:rPr>
          <w:rFonts w:ascii="Kalinga" w:hAnsi="Kalinga" w:cs="Kalinga"/>
          <w:lang w:val="fi-FI"/>
        </w:rPr>
        <w:t>ktin toteutussuunnitelma</w:t>
      </w:r>
      <w:bookmarkEnd w:id="15"/>
      <w:r w:rsidR="461FDEB8" w:rsidRPr="0BFE1989">
        <w:rPr>
          <w:rFonts w:ascii="Kalinga" w:hAnsi="Kalinga" w:cs="Kalinga"/>
          <w:lang w:val="fi-FI"/>
        </w:rPr>
        <w:t xml:space="preserve"> </w:t>
      </w:r>
    </w:p>
    <w:p w14:paraId="05503644" w14:textId="6F8C64FE" w:rsidR="001C0396" w:rsidRPr="00E64DF9" w:rsidRDefault="001C0396" w:rsidP="0BFE1989">
      <w:pPr>
        <w:pStyle w:val="Otsikko2"/>
        <w:rPr>
          <w:rFonts w:ascii="Kalinga" w:hAnsi="Kalinga" w:cs="Kalinga"/>
          <w:lang w:val="fi-FI"/>
        </w:rPr>
      </w:pPr>
      <w:bookmarkStart w:id="16" w:name="_Toc63302903"/>
      <w:r w:rsidRPr="0BFE1989">
        <w:rPr>
          <w:rFonts w:ascii="Kalinga" w:hAnsi="Kalinga" w:cs="Kalinga"/>
          <w:lang w:val="fi-FI"/>
        </w:rPr>
        <w:t xml:space="preserve">3.1 </w:t>
      </w:r>
      <w:r w:rsidR="29052175" w:rsidRPr="0BFE1989">
        <w:rPr>
          <w:rFonts w:ascii="Kalinga" w:hAnsi="Kalinga" w:cs="Kalinga"/>
          <w:lang w:val="fi-FI"/>
        </w:rPr>
        <w:t>Aikataulu</w:t>
      </w:r>
      <w:bookmarkEnd w:id="16"/>
    </w:p>
    <w:p w14:paraId="20FFDFE0" w14:textId="6648EB15" w:rsidR="011A237F" w:rsidRDefault="011A237F" w:rsidP="0BFE1989">
      <w:pPr>
        <w:rPr>
          <w:lang w:val="fi-FI"/>
        </w:rPr>
      </w:pPr>
      <w:r w:rsidRPr="0BFE1989">
        <w:rPr>
          <w:lang w:val="fi-FI"/>
        </w:rPr>
        <w:t>Projektin aloitus: 26.1.2021</w:t>
      </w:r>
    </w:p>
    <w:p w14:paraId="05503646" w14:textId="77777777" w:rsidR="004D736C" w:rsidRPr="00E64DF9" w:rsidRDefault="004D736C" w:rsidP="0BFE1989">
      <w:pPr>
        <w:rPr>
          <w:lang w:val="fi-FI"/>
        </w:rPr>
      </w:pPr>
    </w:p>
    <w:p w14:paraId="1E1AB38D" w14:textId="3A1AC5DA" w:rsidR="66E1B9D3" w:rsidRDefault="66E1B9D3" w:rsidP="0BFE1989">
      <w:pPr>
        <w:rPr>
          <w:lang w:val="fi-FI"/>
        </w:rPr>
      </w:pPr>
      <w:r w:rsidRPr="0BFE1989">
        <w:rPr>
          <w:lang w:val="fi-FI"/>
        </w:rPr>
        <w:t>Aikataulu: Projekti alkaa 26.1 ja päättyy</w:t>
      </w:r>
      <w:r w:rsidR="789016F7" w:rsidRPr="0BFE1989">
        <w:rPr>
          <w:lang w:val="fi-FI"/>
        </w:rPr>
        <w:t xml:space="preserve"> 23.3. Projektissa toteutetaa</w:t>
      </w:r>
      <w:r w:rsidR="4FC6F175" w:rsidRPr="0BFE1989">
        <w:rPr>
          <w:lang w:val="fi-FI"/>
        </w:rPr>
        <w:t>n</w:t>
      </w:r>
      <w:r w:rsidR="536FEC96" w:rsidRPr="0BFE1989">
        <w:rPr>
          <w:lang w:val="fi-FI"/>
        </w:rPr>
        <w:t xml:space="preserve"> </w:t>
      </w:r>
      <w:proofErr w:type="gramStart"/>
      <w:r w:rsidR="536FEC96" w:rsidRPr="0BFE1989">
        <w:rPr>
          <w:lang w:val="fi-FI"/>
        </w:rPr>
        <w:t>kuusi  kahden</w:t>
      </w:r>
      <w:proofErr w:type="gramEnd"/>
      <w:r w:rsidR="536FEC96" w:rsidRPr="0BFE1989">
        <w:rPr>
          <w:lang w:val="fi-FI"/>
        </w:rPr>
        <w:t xml:space="preserve"> </w:t>
      </w:r>
      <w:r w:rsidR="789016F7" w:rsidRPr="0BFE1989">
        <w:rPr>
          <w:lang w:val="fi-FI"/>
        </w:rPr>
        <w:t>viikon</w:t>
      </w:r>
      <w:r w:rsidR="689A96AD" w:rsidRPr="0BFE1989">
        <w:rPr>
          <w:lang w:val="fi-FI"/>
        </w:rPr>
        <w:t xml:space="preserve"> mittaista</w:t>
      </w:r>
      <w:r w:rsidR="789016F7" w:rsidRPr="0BFE1989">
        <w:rPr>
          <w:lang w:val="fi-FI"/>
        </w:rPr>
        <w:t xml:space="preserve"> sprinttiä</w:t>
      </w:r>
      <w:r w:rsidR="2193B444" w:rsidRPr="0BFE1989">
        <w:rPr>
          <w:lang w:val="fi-FI"/>
        </w:rPr>
        <w:t>.</w:t>
      </w:r>
    </w:p>
    <w:p w14:paraId="2DED9260" w14:textId="50A5FCBE" w:rsidR="714338EB" w:rsidRDefault="714338EB" w:rsidP="0BFE1989">
      <w:pPr>
        <w:rPr>
          <w:lang w:val="fi-FI"/>
        </w:rPr>
      </w:pPr>
    </w:p>
    <w:p w14:paraId="5898C216" w14:textId="4375E5C4" w:rsidR="6D54EBBF" w:rsidRDefault="6D54EBBF" w:rsidP="0BFE1989">
      <w:pPr>
        <w:rPr>
          <w:lang w:val="fi-FI"/>
        </w:rPr>
      </w:pPr>
      <w:r w:rsidRPr="0BFE1989">
        <w:rPr>
          <w:lang w:val="fi-FI"/>
        </w:rPr>
        <w:t>Sprintti 1: 25.1.-7.2.2021</w:t>
      </w:r>
    </w:p>
    <w:p w14:paraId="341EB066" w14:textId="223627BC" w:rsidR="6D54EBBF" w:rsidRDefault="6D54EBBF" w:rsidP="0BFE1989">
      <w:pPr>
        <w:rPr>
          <w:lang w:val="fi-FI"/>
        </w:rPr>
      </w:pPr>
      <w:r w:rsidRPr="0BFE1989">
        <w:rPr>
          <w:lang w:val="fi-FI"/>
        </w:rPr>
        <w:t>Sprintti 2: 8.2.-21.2.2021</w:t>
      </w:r>
    </w:p>
    <w:p w14:paraId="0603EC62" w14:textId="7F2E4B96" w:rsidR="6D54EBBF" w:rsidRDefault="6D54EBBF" w:rsidP="0BFE1989">
      <w:pPr>
        <w:rPr>
          <w:lang w:val="fi-FI"/>
        </w:rPr>
      </w:pPr>
      <w:r w:rsidRPr="0BFE1989">
        <w:rPr>
          <w:lang w:val="fi-FI"/>
        </w:rPr>
        <w:t>Sprintti 3: 1.3.-14.3.2021</w:t>
      </w:r>
    </w:p>
    <w:p w14:paraId="07143F51" w14:textId="545995D6" w:rsidR="6D54EBBF" w:rsidRDefault="6D54EBBF" w:rsidP="0BFE1989">
      <w:pPr>
        <w:rPr>
          <w:lang w:val="fi-FI"/>
        </w:rPr>
      </w:pPr>
      <w:r w:rsidRPr="0BFE1989">
        <w:rPr>
          <w:lang w:val="fi-FI"/>
        </w:rPr>
        <w:t>Sprintti 4: 15.-28.3.2021</w:t>
      </w:r>
    </w:p>
    <w:p w14:paraId="05503648" w14:textId="1287B601" w:rsidR="00D01D3C" w:rsidRPr="00E64DF9" w:rsidRDefault="6D54EBBF" w:rsidP="0BFE1989">
      <w:pPr>
        <w:rPr>
          <w:lang w:val="fi-FI"/>
        </w:rPr>
      </w:pPr>
      <w:r w:rsidRPr="0BFE1989">
        <w:rPr>
          <w:lang w:val="fi-FI"/>
        </w:rPr>
        <w:t>Sprintti 5: 29.3.-11.4.2021</w:t>
      </w:r>
    </w:p>
    <w:p w14:paraId="6DC3743B" w14:textId="67CB230C" w:rsidR="6D54EBBF" w:rsidRDefault="6D54EBBF" w:rsidP="0BFE1989">
      <w:pPr>
        <w:rPr>
          <w:lang w:val="fi-FI"/>
        </w:rPr>
      </w:pPr>
      <w:r w:rsidRPr="0BFE1989">
        <w:rPr>
          <w:lang w:val="fi-FI"/>
        </w:rPr>
        <w:t>Sprintti 6: 12.4.- 25.4.2021</w:t>
      </w:r>
    </w:p>
    <w:p w14:paraId="05503649" w14:textId="77777777" w:rsidR="009D39BC" w:rsidRPr="00E64DF9" w:rsidRDefault="009D39BC" w:rsidP="0BFE1989">
      <w:pPr>
        <w:rPr>
          <w:lang w:val="fi-FI"/>
        </w:rPr>
      </w:pPr>
    </w:p>
    <w:p w14:paraId="0550364A" w14:textId="0B39EAD2" w:rsidR="001C0396" w:rsidRPr="00E64DF9" w:rsidRDefault="001C0396" w:rsidP="0BFE1989">
      <w:pPr>
        <w:pStyle w:val="Otsikko2"/>
        <w:rPr>
          <w:rFonts w:ascii="Kalinga" w:hAnsi="Kalinga" w:cs="Kalinga"/>
          <w:lang w:val="fi-FI"/>
        </w:rPr>
      </w:pPr>
      <w:bookmarkStart w:id="17" w:name="_Toc63302904"/>
      <w:r w:rsidRPr="0BFE1989">
        <w:rPr>
          <w:rFonts w:ascii="Kalinga" w:hAnsi="Kalinga" w:cs="Kalinga"/>
          <w:lang w:val="fi-FI"/>
        </w:rPr>
        <w:t xml:space="preserve">3.2 </w:t>
      </w:r>
      <w:r w:rsidR="073E9EBA" w:rsidRPr="0BFE1989">
        <w:rPr>
          <w:rFonts w:ascii="Kalinga" w:hAnsi="Kalinga" w:cs="Kalinga"/>
          <w:lang w:val="fi-FI"/>
        </w:rPr>
        <w:t>Budjetti</w:t>
      </w:r>
      <w:bookmarkEnd w:id="17"/>
    </w:p>
    <w:p w14:paraId="192DA7CF" w14:textId="5D72AB2A" w:rsidR="788533C6" w:rsidRDefault="788533C6" w:rsidP="0BFE1989">
      <w:pPr>
        <w:rPr>
          <w:lang w:val="fi-FI"/>
        </w:rPr>
      </w:pPr>
      <w:proofErr w:type="gramStart"/>
      <w:r w:rsidRPr="0BFE1989">
        <w:rPr>
          <w:lang w:val="fi-FI"/>
        </w:rPr>
        <w:t>8</w:t>
      </w:r>
      <w:r w:rsidR="6FF47CC8" w:rsidRPr="0BFE1989">
        <w:rPr>
          <w:lang w:val="fi-FI"/>
        </w:rPr>
        <w:t>4</w:t>
      </w:r>
      <w:r w:rsidR="4C2116F5" w:rsidRPr="0BFE1989">
        <w:rPr>
          <w:lang w:val="fi-FI"/>
        </w:rPr>
        <w:t>h</w:t>
      </w:r>
      <w:proofErr w:type="gramEnd"/>
      <w:r w:rsidR="4C2116F5" w:rsidRPr="0BFE1989">
        <w:rPr>
          <w:lang w:val="fi-FI"/>
        </w:rPr>
        <w:t xml:space="preserve"> työmäärä</w:t>
      </w:r>
      <w:r w:rsidR="22AFA2F6" w:rsidRPr="0BFE1989">
        <w:rPr>
          <w:lang w:val="fi-FI"/>
        </w:rPr>
        <w:t xml:space="preserve"> henkilöä kohden. </w:t>
      </w:r>
      <w:proofErr w:type="gramStart"/>
      <w:r w:rsidR="22AFA2F6" w:rsidRPr="0BFE1989">
        <w:rPr>
          <w:lang w:val="fi-FI"/>
        </w:rPr>
        <w:t>252h</w:t>
      </w:r>
      <w:proofErr w:type="gramEnd"/>
      <w:r w:rsidR="22AFA2F6" w:rsidRPr="0BFE1989">
        <w:rPr>
          <w:lang w:val="fi-FI"/>
        </w:rPr>
        <w:t xml:space="preserve"> kokonaisuudessaan</w:t>
      </w:r>
      <w:r w:rsidR="718F66C2" w:rsidRPr="0BFE1989">
        <w:rPr>
          <w:lang w:val="fi-FI"/>
        </w:rPr>
        <w:t>.</w:t>
      </w:r>
    </w:p>
    <w:p w14:paraId="0550364C" w14:textId="77777777" w:rsidR="00700635" w:rsidRPr="00E64DF9" w:rsidRDefault="00700635" w:rsidP="0BFE1989">
      <w:pPr>
        <w:rPr>
          <w:lang w:val="fi-FI"/>
        </w:rPr>
      </w:pPr>
    </w:p>
    <w:p w14:paraId="0550364D" w14:textId="7E7C4689" w:rsidR="001C0396" w:rsidRPr="00E64DF9" w:rsidRDefault="001C0396" w:rsidP="0BFE1989">
      <w:pPr>
        <w:pStyle w:val="Otsikko2"/>
        <w:rPr>
          <w:rFonts w:ascii="Kalinga" w:hAnsi="Kalinga" w:cs="Kalinga"/>
          <w:lang w:val="fi-FI"/>
        </w:rPr>
      </w:pPr>
      <w:bookmarkStart w:id="18" w:name="_Toc63302905"/>
      <w:r w:rsidRPr="0BFE1989">
        <w:rPr>
          <w:rFonts w:ascii="Kalinga" w:hAnsi="Kalinga" w:cs="Kalinga"/>
          <w:lang w:val="fi-FI"/>
        </w:rPr>
        <w:t xml:space="preserve">3.3 </w:t>
      </w:r>
      <w:r w:rsidR="00EB66F7" w:rsidRPr="0BFE1989">
        <w:rPr>
          <w:rFonts w:ascii="Kalinga" w:hAnsi="Kalinga" w:cs="Kalinga"/>
          <w:lang w:val="fi-FI"/>
        </w:rPr>
        <w:t>Res</w:t>
      </w:r>
      <w:r w:rsidR="2E0AE36A" w:rsidRPr="0BFE1989">
        <w:rPr>
          <w:rFonts w:ascii="Kalinga" w:hAnsi="Kalinga" w:cs="Kalinga"/>
          <w:lang w:val="fi-FI"/>
        </w:rPr>
        <w:t>urssit</w:t>
      </w:r>
      <w:bookmarkEnd w:id="18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144"/>
        <w:gridCol w:w="1536"/>
        <w:gridCol w:w="4948"/>
      </w:tblGrid>
      <w:tr w:rsidR="00EB66F7" w:rsidRPr="00E64DF9" w14:paraId="05503652" w14:textId="77777777" w:rsidTr="0BFE1989">
        <w:tc>
          <w:tcPr>
            <w:tcW w:w="3259" w:type="dxa"/>
          </w:tcPr>
          <w:p w14:paraId="0550364F" w14:textId="3B83C002" w:rsidR="00EB66F7" w:rsidRPr="00E64DF9" w:rsidRDefault="00EB66F7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N</w:t>
            </w:r>
            <w:r w:rsidR="0401BB37" w:rsidRPr="0BFE1989">
              <w:rPr>
                <w:lang w:val="fi-FI"/>
              </w:rPr>
              <w:t>imi</w:t>
            </w:r>
          </w:p>
        </w:tc>
        <w:tc>
          <w:tcPr>
            <w:tcW w:w="1385" w:type="dxa"/>
          </w:tcPr>
          <w:p w14:paraId="05503650" w14:textId="0BA49F92" w:rsidR="00EB66F7" w:rsidRPr="00E64DF9" w:rsidRDefault="0401BB37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Tunnit/viikko</w:t>
            </w:r>
          </w:p>
        </w:tc>
        <w:tc>
          <w:tcPr>
            <w:tcW w:w="5134" w:type="dxa"/>
          </w:tcPr>
          <w:p w14:paraId="05503651" w14:textId="00FAAE37" w:rsidR="00EB66F7" w:rsidRPr="00E64DF9" w:rsidRDefault="0401BB37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Tietoa</w:t>
            </w:r>
          </w:p>
        </w:tc>
      </w:tr>
      <w:tr w:rsidR="00EB66F7" w:rsidRPr="00E64DF9" w14:paraId="05503656" w14:textId="77777777" w:rsidTr="0BFE1989">
        <w:tc>
          <w:tcPr>
            <w:tcW w:w="3259" w:type="dxa"/>
          </w:tcPr>
          <w:p w14:paraId="05503653" w14:textId="7326F188" w:rsidR="00EB66F7" w:rsidRPr="00E64DF9" w:rsidRDefault="42121FED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Niklas Blomqvist</w:t>
            </w:r>
          </w:p>
        </w:tc>
        <w:tc>
          <w:tcPr>
            <w:tcW w:w="1385" w:type="dxa"/>
          </w:tcPr>
          <w:p w14:paraId="05503654" w14:textId="0826827F" w:rsidR="00EB66F7" w:rsidRPr="00E64DF9" w:rsidRDefault="724351A1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7</w:t>
            </w:r>
          </w:p>
        </w:tc>
        <w:tc>
          <w:tcPr>
            <w:tcW w:w="5134" w:type="dxa"/>
          </w:tcPr>
          <w:p w14:paraId="05503655" w14:textId="33678D8D" w:rsidR="00EB66F7" w:rsidRPr="00E64DF9" w:rsidRDefault="7FEFE022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Pystyy työskentelemään parhaiten päivisin</w:t>
            </w:r>
          </w:p>
        </w:tc>
      </w:tr>
      <w:tr w:rsidR="00EB66F7" w:rsidRPr="00E64DF9" w14:paraId="0550365A" w14:textId="77777777" w:rsidTr="0BFE1989">
        <w:trPr>
          <w:trHeight w:val="300"/>
        </w:trPr>
        <w:tc>
          <w:tcPr>
            <w:tcW w:w="3259" w:type="dxa"/>
          </w:tcPr>
          <w:p w14:paraId="05503657" w14:textId="2A0C9033" w:rsidR="00EB66F7" w:rsidRPr="00E64DF9" w:rsidRDefault="7FEFE022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Sonja Heinonen</w:t>
            </w:r>
          </w:p>
        </w:tc>
        <w:tc>
          <w:tcPr>
            <w:tcW w:w="1385" w:type="dxa"/>
          </w:tcPr>
          <w:p w14:paraId="05503658" w14:textId="04CDCEEF" w:rsidR="00EB66F7" w:rsidRPr="00E64DF9" w:rsidRDefault="7FEFE022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7</w:t>
            </w:r>
          </w:p>
        </w:tc>
        <w:tc>
          <w:tcPr>
            <w:tcW w:w="5134" w:type="dxa"/>
          </w:tcPr>
          <w:p w14:paraId="05503659" w14:textId="59AF39D4" w:rsidR="00EB66F7" w:rsidRPr="00E64DF9" w:rsidRDefault="6C530C40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 xml:space="preserve">Pystyy työskentelemään parhaiten iltaisin. </w:t>
            </w:r>
          </w:p>
        </w:tc>
      </w:tr>
      <w:tr w:rsidR="00EB66F7" w:rsidRPr="00E64DF9" w14:paraId="0550365E" w14:textId="77777777" w:rsidTr="0BFE1989">
        <w:tc>
          <w:tcPr>
            <w:tcW w:w="3259" w:type="dxa"/>
          </w:tcPr>
          <w:p w14:paraId="0550365B" w14:textId="3C32EC57" w:rsidR="00EB66F7" w:rsidRPr="00E64DF9" w:rsidRDefault="7FEFE022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Pauliina Berg</w:t>
            </w:r>
          </w:p>
        </w:tc>
        <w:tc>
          <w:tcPr>
            <w:tcW w:w="1385" w:type="dxa"/>
          </w:tcPr>
          <w:p w14:paraId="0550365C" w14:textId="080C373E" w:rsidR="00EB66F7" w:rsidRPr="00E64DF9" w:rsidRDefault="7FEFE022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7</w:t>
            </w:r>
          </w:p>
        </w:tc>
        <w:tc>
          <w:tcPr>
            <w:tcW w:w="5134" w:type="dxa"/>
          </w:tcPr>
          <w:p w14:paraId="0550365D" w14:textId="6A7A5E0E" w:rsidR="00EB66F7" w:rsidRPr="00E64DF9" w:rsidRDefault="57DBF29F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Pystyy työskentelemään parhaiten iltaisin.</w:t>
            </w:r>
          </w:p>
        </w:tc>
      </w:tr>
      <w:tr w:rsidR="00EB66F7" w:rsidRPr="00E64DF9" w14:paraId="05503662" w14:textId="77777777" w:rsidTr="0BFE1989">
        <w:tc>
          <w:tcPr>
            <w:tcW w:w="3259" w:type="dxa"/>
          </w:tcPr>
          <w:p w14:paraId="0550365F" w14:textId="77777777" w:rsidR="00EB66F7" w:rsidRPr="00E64DF9" w:rsidRDefault="00EB66F7" w:rsidP="0BFE1989">
            <w:pPr>
              <w:rPr>
                <w:lang w:val="fi-FI"/>
              </w:rPr>
            </w:pPr>
          </w:p>
        </w:tc>
        <w:tc>
          <w:tcPr>
            <w:tcW w:w="1385" w:type="dxa"/>
          </w:tcPr>
          <w:p w14:paraId="05503660" w14:textId="77777777" w:rsidR="00EB66F7" w:rsidRPr="00E64DF9" w:rsidRDefault="00EB66F7" w:rsidP="0BFE1989">
            <w:pPr>
              <w:rPr>
                <w:lang w:val="fi-FI"/>
              </w:rPr>
            </w:pPr>
          </w:p>
        </w:tc>
        <w:tc>
          <w:tcPr>
            <w:tcW w:w="5134" w:type="dxa"/>
          </w:tcPr>
          <w:p w14:paraId="05503661" w14:textId="77777777" w:rsidR="00EB66F7" w:rsidRPr="00E64DF9" w:rsidRDefault="00EB66F7" w:rsidP="0BFE1989">
            <w:pPr>
              <w:rPr>
                <w:lang w:val="fi-FI"/>
              </w:rPr>
            </w:pPr>
          </w:p>
        </w:tc>
      </w:tr>
    </w:tbl>
    <w:p w14:paraId="05503663" w14:textId="77777777" w:rsidR="00EB66F7" w:rsidRPr="00E64DF9" w:rsidRDefault="00EB66F7" w:rsidP="0BFE1989">
      <w:pPr>
        <w:rPr>
          <w:lang w:val="fi-FI"/>
        </w:rPr>
      </w:pPr>
    </w:p>
    <w:p w14:paraId="05503664" w14:textId="77777777" w:rsidR="00EB66F7" w:rsidRPr="00E64DF9" w:rsidRDefault="00EB66F7" w:rsidP="0BFE1989">
      <w:pPr>
        <w:rPr>
          <w:lang w:val="fi-FI"/>
        </w:rPr>
      </w:pPr>
    </w:p>
    <w:p w14:paraId="05503665" w14:textId="63EAB5A7" w:rsidR="001C0396" w:rsidRPr="00E64DF9" w:rsidRDefault="001C0396" w:rsidP="0BFE1989">
      <w:pPr>
        <w:pStyle w:val="Otsikko2"/>
        <w:rPr>
          <w:rFonts w:ascii="Kalinga" w:hAnsi="Kalinga" w:cs="Kalinga"/>
          <w:lang w:val="fi-FI"/>
        </w:rPr>
      </w:pPr>
      <w:bookmarkStart w:id="19" w:name="_Toc63302906"/>
      <w:r w:rsidRPr="0BFE1989">
        <w:rPr>
          <w:rFonts w:ascii="Kalinga" w:hAnsi="Kalinga" w:cs="Kalinga"/>
          <w:lang w:val="fi-FI"/>
        </w:rPr>
        <w:t xml:space="preserve">3.4 </w:t>
      </w:r>
      <w:r w:rsidR="51F1C492" w:rsidRPr="0BFE1989">
        <w:rPr>
          <w:rFonts w:ascii="Kalinga" w:hAnsi="Kalinga" w:cs="Kalinga"/>
          <w:lang w:val="fi-FI"/>
        </w:rPr>
        <w:t>Työvälineet</w:t>
      </w:r>
      <w:bookmarkEnd w:id="19"/>
    </w:p>
    <w:p w14:paraId="2B30C31D" w14:textId="35ED1BBC" w:rsidR="772CE72A" w:rsidRDefault="772CE72A" w:rsidP="0BFE1989">
      <w:pPr>
        <w:rPr>
          <w:lang w:val="fi-FI"/>
        </w:rPr>
      </w:pPr>
      <w:r w:rsidRPr="0BFE1989">
        <w:rPr>
          <w:lang w:val="fi-FI"/>
        </w:rPr>
        <w:t xml:space="preserve"> Käytämme projektissa useita eri sovelluksia, kuten </w:t>
      </w:r>
      <w:proofErr w:type="spellStart"/>
      <w:r w:rsidR="4EFC2394" w:rsidRPr="0BFE1989">
        <w:rPr>
          <w:lang w:val="fi-FI"/>
        </w:rPr>
        <w:t>Jira</w:t>
      </w:r>
      <w:proofErr w:type="spellEnd"/>
      <w:r w:rsidR="4EFC2394" w:rsidRPr="0BFE1989">
        <w:rPr>
          <w:lang w:val="fi-FI"/>
        </w:rPr>
        <w:t>, Visual Studio, Git</w:t>
      </w:r>
      <w:r w:rsidR="6C970AFE" w:rsidRPr="0BFE1989">
        <w:rPr>
          <w:lang w:val="fi-FI"/>
        </w:rPr>
        <w:t>Hub</w:t>
      </w:r>
      <w:r w:rsidR="4EFC2394" w:rsidRPr="0BFE1989">
        <w:rPr>
          <w:lang w:val="fi-FI"/>
        </w:rPr>
        <w:t xml:space="preserve">, </w:t>
      </w:r>
      <w:proofErr w:type="spellStart"/>
      <w:r w:rsidR="4EFC2394" w:rsidRPr="0BFE1989">
        <w:rPr>
          <w:lang w:val="fi-FI"/>
        </w:rPr>
        <w:t>Leaflet</w:t>
      </w:r>
      <w:proofErr w:type="spellEnd"/>
      <w:r w:rsidR="4EFC2394" w:rsidRPr="0BFE1989">
        <w:rPr>
          <w:lang w:val="fi-FI"/>
        </w:rPr>
        <w:t xml:space="preserve">, </w:t>
      </w:r>
      <w:proofErr w:type="spellStart"/>
      <w:r w:rsidR="4EFC2394" w:rsidRPr="0BFE1989">
        <w:rPr>
          <w:lang w:val="fi-FI"/>
        </w:rPr>
        <w:t>Discord</w:t>
      </w:r>
      <w:proofErr w:type="spellEnd"/>
      <w:r w:rsidR="4EFC2394" w:rsidRPr="0BFE1989">
        <w:rPr>
          <w:lang w:val="fi-FI"/>
        </w:rPr>
        <w:t xml:space="preserve">, MS </w:t>
      </w:r>
      <w:r w:rsidR="7651B720" w:rsidRPr="0BFE1989">
        <w:rPr>
          <w:lang w:val="fi-FI"/>
        </w:rPr>
        <w:t>365</w:t>
      </w:r>
      <w:r w:rsidR="608F2090" w:rsidRPr="0BFE1989">
        <w:rPr>
          <w:lang w:val="fi-FI"/>
        </w:rPr>
        <w:t>. Projektiin liittyvä</w:t>
      </w:r>
      <w:r w:rsidR="1FEF3F8E" w:rsidRPr="0BFE1989">
        <w:rPr>
          <w:lang w:val="fi-FI"/>
        </w:rPr>
        <w:t xml:space="preserve">t ohjelmistot tullaan tekemään käyttäen HTML, CSS, JS koodikieliä. </w:t>
      </w:r>
    </w:p>
    <w:p w14:paraId="05503668" w14:textId="3422A8D1" w:rsidR="00932E59" w:rsidRPr="00E64DF9" w:rsidRDefault="00932E59" w:rsidP="0BFE1989">
      <w:pPr>
        <w:rPr>
          <w:lang w:val="fi-FI"/>
        </w:rPr>
      </w:pPr>
    </w:p>
    <w:p w14:paraId="42252003" w14:textId="42302742" w:rsidR="15CD7062" w:rsidRDefault="15CD7062" w:rsidP="0BFE1989">
      <w:pPr>
        <w:rPr>
          <w:lang w:val="fi-FI"/>
        </w:rPr>
      </w:pPr>
    </w:p>
    <w:p w14:paraId="05503669" w14:textId="3E4AC5F9" w:rsidR="006A423B" w:rsidRPr="00E64DF9" w:rsidRDefault="001C0396" w:rsidP="0BFE1989">
      <w:pPr>
        <w:pStyle w:val="Otsikko2"/>
        <w:rPr>
          <w:rFonts w:ascii="Kalinga" w:hAnsi="Kalinga" w:cs="Kalinga"/>
          <w:lang w:val="fi-FI"/>
        </w:rPr>
      </w:pPr>
      <w:bookmarkStart w:id="20" w:name="_Toc63302907"/>
      <w:r w:rsidRPr="0BFE1989">
        <w:rPr>
          <w:rFonts w:ascii="Kalinga" w:hAnsi="Kalinga" w:cs="Kalinga"/>
          <w:lang w:val="fi-FI"/>
        </w:rPr>
        <w:t>3.5</w:t>
      </w:r>
      <w:r w:rsidR="001B5CAC" w:rsidRPr="0BFE1989">
        <w:rPr>
          <w:rFonts w:ascii="Kalinga" w:hAnsi="Kalinga" w:cs="Kalinga"/>
          <w:lang w:val="fi-FI"/>
        </w:rPr>
        <w:t xml:space="preserve"> </w:t>
      </w:r>
      <w:r w:rsidR="45AFFA4A" w:rsidRPr="0BFE1989">
        <w:rPr>
          <w:rFonts w:ascii="Kalinga" w:hAnsi="Kalinga" w:cs="Kalinga"/>
          <w:lang w:val="fi-FI"/>
        </w:rPr>
        <w:t>Lopputulos</w:t>
      </w:r>
      <w:bookmarkEnd w:id="20"/>
    </w:p>
    <w:p w14:paraId="0550366B" w14:textId="3DCCC097" w:rsidR="00DA608D" w:rsidRPr="00E64DF9" w:rsidRDefault="3B8889DE" w:rsidP="0BFE1989">
      <w:pPr>
        <w:rPr>
          <w:lang w:val="fi-FI"/>
        </w:rPr>
      </w:pPr>
      <w:r w:rsidRPr="0BFE1989">
        <w:rPr>
          <w:lang w:val="fi-FI"/>
        </w:rPr>
        <w:t>Asiakkaan kanssa sovitaan tapaaminen viimeisen sprintin jälkeen ja esitetään lopputuote.</w:t>
      </w:r>
    </w:p>
    <w:p w14:paraId="0550366C" w14:textId="77777777" w:rsidR="00CF582F" w:rsidRDefault="00CF582F" w:rsidP="0BFE1989">
      <w:pPr>
        <w:spacing w:after="200" w:line="276" w:lineRule="auto"/>
        <w:rPr>
          <w:rFonts w:ascii="Kalinga" w:hAnsi="Kalinga" w:cs="Kalinga"/>
          <w:b/>
          <w:bCs/>
          <w:lang w:val="fi-FI"/>
        </w:rPr>
      </w:pPr>
      <w:bookmarkStart w:id="21" w:name="OLE_LINK1"/>
      <w:bookmarkStart w:id="22" w:name="OLE_LINK2"/>
      <w:r w:rsidRPr="0BFE1989">
        <w:rPr>
          <w:rFonts w:ascii="Kalinga" w:hAnsi="Kalinga" w:cs="Kalinga"/>
          <w:lang w:val="fi-FI"/>
        </w:rPr>
        <w:br w:type="page"/>
      </w:r>
    </w:p>
    <w:p w14:paraId="0550366D" w14:textId="005D13DB" w:rsidR="001C0396" w:rsidRPr="00E64DF9" w:rsidRDefault="001C0396" w:rsidP="001C0396">
      <w:pPr>
        <w:pStyle w:val="Otsikko1"/>
        <w:numPr>
          <w:ilvl w:val="0"/>
          <w:numId w:val="1"/>
        </w:numPr>
        <w:rPr>
          <w:rFonts w:ascii="Kalinga" w:hAnsi="Kalinga" w:cs="Kalinga"/>
          <w:lang w:val="en-US"/>
        </w:rPr>
      </w:pPr>
      <w:bookmarkStart w:id="23" w:name="_Toc63302908"/>
      <w:r w:rsidRPr="0BFE1989">
        <w:rPr>
          <w:rFonts w:ascii="Kalinga" w:hAnsi="Kalinga" w:cs="Kalinga"/>
          <w:lang w:val="fi-FI"/>
        </w:rPr>
        <w:lastRenderedPageBreak/>
        <w:t>Pro</w:t>
      </w:r>
      <w:r w:rsidR="1C70DBC0" w:rsidRPr="0BFE1989">
        <w:rPr>
          <w:rFonts w:ascii="Kalinga" w:hAnsi="Kalinga" w:cs="Kalinga"/>
          <w:lang w:val="fi-FI"/>
        </w:rPr>
        <w:t>jektin hallinta suunnitelma</w:t>
      </w:r>
      <w:bookmarkEnd w:id="23"/>
    </w:p>
    <w:p w14:paraId="0550366E" w14:textId="3E6F0B70" w:rsidR="001C0396" w:rsidRPr="00E64DF9" w:rsidRDefault="001C0396" w:rsidP="0BFE1989">
      <w:pPr>
        <w:pStyle w:val="Otsikko2"/>
        <w:rPr>
          <w:rFonts w:ascii="Kalinga" w:hAnsi="Kalinga" w:cs="Kalinga"/>
          <w:lang w:val="fi-FI"/>
        </w:rPr>
      </w:pPr>
      <w:bookmarkStart w:id="24" w:name="_Toc63302909"/>
      <w:bookmarkEnd w:id="10"/>
      <w:bookmarkEnd w:id="11"/>
      <w:bookmarkEnd w:id="12"/>
      <w:bookmarkEnd w:id="13"/>
      <w:bookmarkEnd w:id="14"/>
      <w:bookmarkEnd w:id="21"/>
      <w:bookmarkEnd w:id="22"/>
      <w:r w:rsidRPr="0BFE1989">
        <w:rPr>
          <w:rFonts w:ascii="Kalinga" w:hAnsi="Kalinga" w:cs="Kalinga"/>
          <w:lang w:val="fi-FI"/>
        </w:rPr>
        <w:t xml:space="preserve">4.1 </w:t>
      </w:r>
      <w:r w:rsidR="7A5781D6" w:rsidRPr="0BFE1989">
        <w:rPr>
          <w:rFonts w:ascii="Kalinga" w:hAnsi="Kalinga" w:cs="Kalinga"/>
          <w:lang w:val="fi-FI"/>
        </w:rPr>
        <w:t>Metodit</w:t>
      </w:r>
      <w:r w:rsidR="3310A559" w:rsidRPr="0BFE1989">
        <w:rPr>
          <w:rFonts w:ascii="Kalinga" w:hAnsi="Kalinga" w:cs="Kalinga"/>
          <w:lang w:val="fi-FI"/>
        </w:rPr>
        <w:t xml:space="preserve"> ja kommunikaatio</w:t>
      </w:r>
      <w:bookmarkEnd w:id="24"/>
    </w:p>
    <w:p w14:paraId="2FD7A544" w14:textId="232CA7DC" w:rsidR="714338EB" w:rsidRDefault="5E6B273D" w:rsidP="0BFE1989">
      <w:pPr>
        <w:rPr>
          <w:lang w:val="fi-FI"/>
        </w:rPr>
      </w:pPr>
      <w:r w:rsidRPr="0BFE1989">
        <w:rPr>
          <w:lang w:val="fi-FI"/>
        </w:rPr>
        <w:t xml:space="preserve">Käytämme SCRUM -metodia projektin toteutuksessa: tulokset esitellään </w:t>
      </w:r>
      <w:r w:rsidR="38FC6708" w:rsidRPr="0BFE1989">
        <w:rPr>
          <w:lang w:val="fi-FI"/>
        </w:rPr>
        <w:t>asiakkaalle</w:t>
      </w:r>
      <w:r w:rsidRPr="0BFE1989">
        <w:rPr>
          <w:lang w:val="fi-FI"/>
        </w:rPr>
        <w:t xml:space="preserve"> säännöllisesti</w:t>
      </w:r>
      <w:r w:rsidR="694D60A4" w:rsidRPr="0BFE1989">
        <w:rPr>
          <w:lang w:val="fi-FI"/>
        </w:rPr>
        <w:t xml:space="preserve"> sprinttikatselmuksissa</w:t>
      </w:r>
      <w:r w:rsidR="1CA4B4A5" w:rsidRPr="0BFE1989">
        <w:rPr>
          <w:lang w:val="fi-FI"/>
        </w:rPr>
        <w:t>.</w:t>
      </w:r>
      <w:r w:rsidRPr="0BFE1989">
        <w:rPr>
          <w:lang w:val="fi-FI"/>
        </w:rPr>
        <w:t xml:space="preserve"> Sprintin kesto on 2 viikkoa. </w:t>
      </w:r>
    </w:p>
    <w:p w14:paraId="7D402786" w14:textId="65B32202" w:rsidR="15CD7062" w:rsidRDefault="15CD7062" w:rsidP="0BFE1989">
      <w:pPr>
        <w:rPr>
          <w:lang w:val="fi-FI"/>
        </w:rPr>
      </w:pPr>
    </w:p>
    <w:p w14:paraId="7CB994CE" w14:textId="08508461" w:rsidR="57AE461B" w:rsidRDefault="57AE461B" w:rsidP="0BFE1989">
      <w:pPr>
        <w:rPr>
          <w:lang w:val="fi-FI"/>
        </w:rPr>
      </w:pPr>
      <w:r w:rsidRPr="0BFE1989">
        <w:rPr>
          <w:lang w:val="fi-FI"/>
        </w:rPr>
        <w:t xml:space="preserve">Vallitsevan koronatilanteen vuoksi, kaikki tapaamiset hoidetaan etänä. </w:t>
      </w:r>
    </w:p>
    <w:p w14:paraId="331DE1CB" w14:textId="34195C77" w:rsidR="7AF19B29" w:rsidRDefault="7AF19B29" w:rsidP="0BFE1989">
      <w:pPr>
        <w:rPr>
          <w:lang w:val="fi-FI"/>
        </w:rPr>
      </w:pPr>
    </w:p>
    <w:p w14:paraId="410748E7" w14:textId="5E5BE484" w:rsidR="1C905A9A" w:rsidRDefault="1C905A9A" w:rsidP="0BFE1989">
      <w:pPr>
        <w:rPr>
          <w:lang w:val="fi-FI"/>
        </w:rPr>
      </w:pPr>
      <w:r w:rsidRPr="0BFE1989">
        <w:rPr>
          <w:lang w:val="fi-FI"/>
        </w:rPr>
        <w:t xml:space="preserve">Projektin ulkoinen kommunikaatio eli kommunikaatio projektiryhmän ja asiakkaan välillä hoidetaan pääosin käyttämällä </w:t>
      </w:r>
      <w:r w:rsidR="6138F4C5" w:rsidRPr="0BFE1989">
        <w:rPr>
          <w:lang w:val="fi-FI"/>
        </w:rPr>
        <w:t xml:space="preserve">sähköpostia sekä Microsoft </w:t>
      </w:r>
      <w:proofErr w:type="spellStart"/>
      <w:r w:rsidR="6138F4C5" w:rsidRPr="0BFE1989">
        <w:rPr>
          <w:lang w:val="fi-FI"/>
        </w:rPr>
        <w:t>Teams</w:t>
      </w:r>
      <w:proofErr w:type="spellEnd"/>
      <w:r w:rsidR="6138F4C5" w:rsidRPr="0BFE1989">
        <w:rPr>
          <w:lang w:val="fi-FI"/>
        </w:rPr>
        <w:t xml:space="preserve"> – sovellusta. </w:t>
      </w:r>
    </w:p>
    <w:p w14:paraId="14B07FF0" w14:textId="7CDAD3B5" w:rsidR="57AE461B" w:rsidRDefault="57AE461B" w:rsidP="0BFE1989">
      <w:pPr>
        <w:rPr>
          <w:lang w:val="fi-FI"/>
        </w:rPr>
      </w:pPr>
    </w:p>
    <w:p w14:paraId="251CF51C" w14:textId="28B4072D" w:rsidR="57AE461B" w:rsidRDefault="06D18AD8" w:rsidP="0BFE1989">
      <w:pPr>
        <w:rPr>
          <w:lang w:val="fi-FI"/>
        </w:rPr>
      </w:pPr>
      <w:r w:rsidRPr="0BFE1989">
        <w:rPr>
          <w:lang w:val="fi-FI"/>
        </w:rPr>
        <w:t>Projektin sisäinen</w:t>
      </w:r>
      <w:r w:rsidR="57AE461B" w:rsidRPr="0BFE1989">
        <w:rPr>
          <w:lang w:val="fi-FI"/>
        </w:rPr>
        <w:t xml:space="preserve"> </w:t>
      </w:r>
      <w:proofErr w:type="spellStart"/>
      <w:r w:rsidR="57AE461B" w:rsidRPr="0BFE1989">
        <w:rPr>
          <w:lang w:val="fi-FI"/>
        </w:rPr>
        <w:t>komminukaatio</w:t>
      </w:r>
      <w:proofErr w:type="spellEnd"/>
      <w:r w:rsidR="774D3F53" w:rsidRPr="0BFE1989">
        <w:rPr>
          <w:lang w:val="fi-FI"/>
        </w:rPr>
        <w:t xml:space="preserve"> ja tapaamiset</w:t>
      </w:r>
      <w:r w:rsidR="57AE461B" w:rsidRPr="0BFE1989">
        <w:rPr>
          <w:lang w:val="fi-FI"/>
        </w:rPr>
        <w:t xml:space="preserve"> hoituvat </w:t>
      </w:r>
      <w:proofErr w:type="spellStart"/>
      <w:r w:rsidR="57AE461B" w:rsidRPr="0BFE1989">
        <w:rPr>
          <w:lang w:val="fi-FI"/>
        </w:rPr>
        <w:t>Discord</w:t>
      </w:r>
      <w:proofErr w:type="spellEnd"/>
      <w:r w:rsidR="57AE461B" w:rsidRPr="0BFE1989">
        <w:rPr>
          <w:lang w:val="fi-FI"/>
        </w:rPr>
        <w:t>-sovelluksen</w:t>
      </w:r>
      <w:r w:rsidR="2A05D37A" w:rsidRPr="0BFE1989">
        <w:rPr>
          <w:lang w:val="fi-FI"/>
        </w:rPr>
        <w:t xml:space="preserve"> ja sähköpostin</w:t>
      </w:r>
      <w:r w:rsidR="57AE461B" w:rsidRPr="0BFE1989">
        <w:rPr>
          <w:lang w:val="fi-FI"/>
        </w:rPr>
        <w:t xml:space="preserve"> välityksell</w:t>
      </w:r>
      <w:r w:rsidR="53D29312" w:rsidRPr="0BFE1989">
        <w:rPr>
          <w:lang w:val="fi-FI"/>
        </w:rPr>
        <w:t>ä. Pyri</w:t>
      </w:r>
      <w:r w:rsidR="12BF645C" w:rsidRPr="0BFE1989">
        <w:rPr>
          <w:lang w:val="fi-FI"/>
        </w:rPr>
        <w:t xml:space="preserve">mme mahdollisimman </w:t>
      </w:r>
      <w:r w:rsidR="1F2CD564" w:rsidRPr="0BFE1989">
        <w:rPr>
          <w:lang w:val="fi-FI"/>
        </w:rPr>
        <w:t>kattavaan kommunikaatioon, jotta kaikilla projektin jäsenillä on hyvät mahdollisuudet viedä projektia tahollaan eteenpäin.</w:t>
      </w:r>
    </w:p>
    <w:p w14:paraId="05503672" w14:textId="77777777" w:rsidR="00FE032B" w:rsidRPr="00E64DF9" w:rsidRDefault="00FE032B" w:rsidP="0BFE1989">
      <w:pPr>
        <w:rPr>
          <w:lang w:val="fi-FI"/>
        </w:rPr>
      </w:pPr>
    </w:p>
    <w:p w14:paraId="0E357E93" w14:textId="49B315E8" w:rsidR="001C0396" w:rsidRDefault="001C0396" w:rsidP="0BFE1989">
      <w:pPr>
        <w:pStyle w:val="Otsikko2"/>
        <w:rPr>
          <w:rFonts w:ascii="Kalinga" w:hAnsi="Kalinga" w:cs="Kalinga"/>
          <w:lang w:val="fi-FI"/>
        </w:rPr>
      </w:pPr>
      <w:bookmarkStart w:id="25" w:name="_Toc63302910"/>
      <w:r w:rsidRPr="0BFE1989">
        <w:rPr>
          <w:rFonts w:ascii="Kalinga" w:hAnsi="Kalinga" w:cs="Kalinga"/>
          <w:lang w:val="fi-FI"/>
        </w:rPr>
        <w:t xml:space="preserve">4.2 </w:t>
      </w:r>
      <w:r w:rsidR="1847C4EB" w:rsidRPr="0BFE1989">
        <w:rPr>
          <w:rFonts w:ascii="Kalinga" w:hAnsi="Kalinga" w:cs="Kalinga"/>
          <w:lang w:val="fi-FI"/>
        </w:rPr>
        <w:t>Asiakirjojen ja koodin säilyttäminen</w:t>
      </w:r>
      <w:bookmarkEnd w:id="25"/>
    </w:p>
    <w:p w14:paraId="50F3C4FF" w14:textId="3246DAA9" w:rsidR="7162C2E7" w:rsidRDefault="7162C2E7" w:rsidP="0BFE1989">
      <w:pPr>
        <w:rPr>
          <w:lang w:val="fi-FI"/>
        </w:rPr>
      </w:pPr>
      <w:r w:rsidRPr="0BFE1989">
        <w:rPr>
          <w:lang w:val="fi-FI"/>
        </w:rPr>
        <w:t>Kaikki projektiin liittyvä</w:t>
      </w:r>
      <w:r w:rsidR="54C0E132" w:rsidRPr="0BFE1989">
        <w:rPr>
          <w:lang w:val="fi-FI"/>
        </w:rPr>
        <w:t>t</w:t>
      </w:r>
      <w:r w:rsidRPr="0BFE1989">
        <w:rPr>
          <w:lang w:val="fi-FI"/>
        </w:rPr>
        <w:t xml:space="preserve"> materiaali</w:t>
      </w:r>
      <w:r w:rsidR="0532ABA0" w:rsidRPr="0BFE1989">
        <w:rPr>
          <w:lang w:val="fi-FI"/>
        </w:rPr>
        <w:t>t</w:t>
      </w:r>
      <w:r w:rsidRPr="0BFE1989">
        <w:rPr>
          <w:lang w:val="fi-FI"/>
        </w:rPr>
        <w:t xml:space="preserve"> (dokumentit, koodi) tallennetaan </w:t>
      </w:r>
      <w:r w:rsidR="6370E92C" w:rsidRPr="0BFE1989">
        <w:rPr>
          <w:lang w:val="fi-FI"/>
        </w:rPr>
        <w:t xml:space="preserve">reaaliaikaisesti </w:t>
      </w:r>
      <w:proofErr w:type="spellStart"/>
      <w:r w:rsidR="7546D1E5" w:rsidRPr="0BFE1989">
        <w:rPr>
          <w:lang w:val="fi-FI"/>
        </w:rPr>
        <w:t>Githubiin</w:t>
      </w:r>
      <w:proofErr w:type="spellEnd"/>
      <w:r w:rsidR="7546D1E5" w:rsidRPr="0BFE1989">
        <w:rPr>
          <w:lang w:val="fi-FI"/>
        </w:rPr>
        <w:t xml:space="preserve"> ja </w:t>
      </w:r>
      <w:proofErr w:type="spellStart"/>
      <w:r w:rsidR="7546D1E5" w:rsidRPr="0BFE1989">
        <w:rPr>
          <w:lang w:val="fi-FI"/>
        </w:rPr>
        <w:t>Jiraan</w:t>
      </w:r>
      <w:proofErr w:type="spellEnd"/>
      <w:r w:rsidR="7546D1E5" w:rsidRPr="0BFE1989">
        <w:rPr>
          <w:lang w:val="fi-FI"/>
        </w:rPr>
        <w:t xml:space="preserve">. Tällöin </w:t>
      </w:r>
      <w:r w:rsidR="354D7200" w:rsidRPr="0BFE1989">
        <w:rPr>
          <w:lang w:val="fi-FI"/>
        </w:rPr>
        <w:t>materiaalit</w:t>
      </w:r>
      <w:r w:rsidR="7546D1E5" w:rsidRPr="0BFE1989">
        <w:rPr>
          <w:lang w:val="fi-FI"/>
        </w:rPr>
        <w:t xml:space="preserve"> o</w:t>
      </w:r>
      <w:r w:rsidR="24A3C095" w:rsidRPr="0BFE1989">
        <w:rPr>
          <w:lang w:val="fi-FI"/>
        </w:rPr>
        <w:t>vat</w:t>
      </w:r>
      <w:r w:rsidR="7546D1E5" w:rsidRPr="0BFE1989">
        <w:rPr>
          <w:lang w:val="fi-FI"/>
        </w:rPr>
        <w:t xml:space="preserve"> kaikkien</w:t>
      </w:r>
      <w:r w:rsidR="1657ED8D" w:rsidRPr="0BFE1989">
        <w:rPr>
          <w:lang w:val="fi-FI"/>
        </w:rPr>
        <w:t xml:space="preserve"> projektin jäsenten tarkasteltavissa</w:t>
      </w:r>
      <w:r w:rsidR="7FD4CA05" w:rsidRPr="0BFE1989">
        <w:rPr>
          <w:lang w:val="fi-FI"/>
        </w:rPr>
        <w:t xml:space="preserve"> sekä tarvittaessa</w:t>
      </w:r>
      <w:r w:rsidR="1657ED8D" w:rsidRPr="0BFE1989">
        <w:rPr>
          <w:lang w:val="fi-FI"/>
        </w:rPr>
        <w:t xml:space="preserve"> muokattavissa</w:t>
      </w:r>
      <w:r w:rsidR="78D67CCA" w:rsidRPr="0BFE1989">
        <w:rPr>
          <w:lang w:val="fi-FI"/>
        </w:rPr>
        <w:t xml:space="preserve"> jatkuvasti</w:t>
      </w:r>
      <w:r w:rsidR="1657ED8D" w:rsidRPr="0BFE1989">
        <w:rPr>
          <w:lang w:val="fi-FI"/>
        </w:rPr>
        <w:t xml:space="preserve">. </w:t>
      </w:r>
    </w:p>
    <w:p w14:paraId="05503677" w14:textId="77777777" w:rsidR="006B69B5" w:rsidRPr="00E64DF9" w:rsidRDefault="006B69B5" w:rsidP="0BFE1989">
      <w:pPr>
        <w:rPr>
          <w:lang w:val="fi-FI"/>
        </w:rPr>
      </w:pPr>
    </w:p>
    <w:p w14:paraId="05503678" w14:textId="10214017" w:rsidR="001C0396" w:rsidRPr="00E64DF9" w:rsidRDefault="001C0396" w:rsidP="0BFE1989">
      <w:pPr>
        <w:pStyle w:val="Otsikko2"/>
        <w:rPr>
          <w:rFonts w:ascii="Kalinga" w:hAnsi="Kalinga" w:cs="Kalinga"/>
          <w:lang w:val="fi-FI"/>
        </w:rPr>
      </w:pPr>
      <w:bookmarkStart w:id="26" w:name="_Toc63302911"/>
      <w:r w:rsidRPr="0BFE1989">
        <w:rPr>
          <w:rFonts w:ascii="Kalinga" w:hAnsi="Kalinga" w:cs="Kalinga"/>
          <w:lang w:val="fi-FI"/>
        </w:rPr>
        <w:t xml:space="preserve">4.3 </w:t>
      </w:r>
      <w:r w:rsidR="006B69B5" w:rsidRPr="0BFE1989">
        <w:rPr>
          <w:rFonts w:ascii="Kalinga" w:hAnsi="Kalinga" w:cs="Kalinga"/>
          <w:lang w:val="fi-FI"/>
        </w:rPr>
        <w:t>Proje</w:t>
      </w:r>
      <w:r w:rsidR="5B15C0F1" w:rsidRPr="0BFE1989">
        <w:rPr>
          <w:rFonts w:ascii="Kalinga" w:hAnsi="Kalinga" w:cs="Kalinga"/>
          <w:lang w:val="fi-FI"/>
        </w:rPr>
        <w:t>ktin laatuta</w:t>
      </w:r>
      <w:r w:rsidR="773D73FC" w:rsidRPr="0BFE1989">
        <w:rPr>
          <w:rFonts w:ascii="Kalinga" w:hAnsi="Kalinga" w:cs="Kalinga"/>
          <w:lang w:val="fi-FI"/>
        </w:rPr>
        <w:t>voite</w:t>
      </w:r>
      <w:bookmarkEnd w:id="26"/>
    </w:p>
    <w:p w14:paraId="4B6711F1" w14:textId="71366EF9" w:rsidR="4FD1F9C4" w:rsidRDefault="4FD1F9C4" w:rsidP="0BFE1989">
      <w:pPr>
        <w:rPr>
          <w:lang w:val="fi-FI"/>
        </w:rPr>
      </w:pPr>
      <w:r w:rsidRPr="0BFE1989">
        <w:rPr>
          <w:lang w:val="fi-FI"/>
        </w:rPr>
        <w:t xml:space="preserve">Kaikki projektin aikana tekemät tuotokset </w:t>
      </w:r>
      <w:r w:rsidR="1225884B" w:rsidRPr="0BFE1989">
        <w:rPr>
          <w:lang w:val="fi-FI"/>
        </w:rPr>
        <w:t>kulkevat jokaisen projektin jäsenen kautta, jotta lopputulos olisi mahdollisimman hyvä.</w:t>
      </w:r>
    </w:p>
    <w:p w14:paraId="0550367A" w14:textId="77777777" w:rsidR="006B69B5" w:rsidRPr="00E64DF9" w:rsidRDefault="006B69B5" w:rsidP="0BFE1989">
      <w:pPr>
        <w:rPr>
          <w:lang w:val="fi-FI"/>
        </w:rPr>
      </w:pPr>
    </w:p>
    <w:p w14:paraId="0550367B" w14:textId="065A1570" w:rsidR="006B69B5" w:rsidRPr="00E64DF9" w:rsidRDefault="00B1638C" w:rsidP="0BFE1989">
      <w:pPr>
        <w:pStyle w:val="Otsikko2"/>
        <w:rPr>
          <w:rFonts w:ascii="Kalinga" w:hAnsi="Kalinga" w:cs="Kalinga"/>
          <w:lang w:val="fi-FI"/>
        </w:rPr>
      </w:pPr>
      <w:bookmarkStart w:id="27" w:name="_Toc63302912"/>
      <w:r w:rsidRPr="0BFE1989">
        <w:rPr>
          <w:rFonts w:ascii="Kalinga" w:hAnsi="Kalinga" w:cs="Kalinga"/>
          <w:lang w:val="fi-FI"/>
        </w:rPr>
        <w:t>4.4 Proje</w:t>
      </w:r>
      <w:r w:rsidR="73AD209E" w:rsidRPr="0BFE1989">
        <w:rPr>
          <w:rFonts w:ascii="Kalinga" w:hAnsi="Kalinga" w:cs="Kalinga"/>
          <w:lang w:val="fi-FI"/>
        </w:rPr>
        <w:t>ktin riskianalyysi</w:t>
      </w:r>
      <w:bookmarkEnd w:id="27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268"/>
        <w:gridCol w:w="2268"/>
        <w:gridCol w:w="2120"/>
      </w:tblGrid>
      <w:tr w:rsidR="00D11DCA" w:rsidRPr="00E64DF9" w14:paraId="05503683" w14:textId="77777777" w:rsidTr="0BFE1989">
        <w:tc>
          <w:tcPr>
            <w:tcW w:w="704" w:type="dxa"/>
          </w:tcPr>
          <w:p w14:paraId="0550367E" w14:textId="77777777" w:rsidR="00D11DCA" w:rsidRPr="00E64DF9" w:rsidRDefault="00D11DCA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ID</w:t>
            </w:r>
          </w:p>
        </w:tc>
        <w:tc>
          <w:tcPr>
            <w:tcW w:w="2268" w:type="dxa"/>
          </w:tcPr>
          <w:p w14:paraId="0550367F" w14:textId="58B06168" w:rsidR="00D11DCA" w:rsidRDefault="4190766D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Risk</w:t>
            </w:r>
            <w:r w:rsidR="38B617B2" w:rsidRPr="0BFE1989">
              <w:rPr>
                <w:lang w:val="fi-FI"/>
              </w:rPr>
              <w:t>i</w:t>
            </w:r>
          </w:p>
        </w:tc>
        <w:tc>
          <w:tcPr>
            <w:tcW w:w="2268" w:type="dxa"/>
          </w:tcPr>
          <w:p w14:paraId="05503680" w14:textId="6D00101D" w:rsidR="00D11DCA" w:rsidRPr="00E64DF9" w:rsidRDefault="4190766D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Risk</w:t>
            </w:r>
            <w:r w:rsidR="03C3DA0D" w:rsidRPr="0BFE1989">
              <w:rPr>
                <w:lang w:val="fi-FI"/>
              </w:rPr>
              <w:t>in seuraukset</w:t>
            </w:r>
          </w:p>
        </w:tc>
        <w:tc>
          <w:tcPr>
            <w:tcW w:w="2268" w:type="dxa"/>
          </w:tcPr>
          <w:p w14:paraId="05503681" w14:textId="6086FEA0" w:rsidR="00D11DCA" w:rsidRPr="00E64DF9" w:rsidRDefault="03C3DA0D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Toimenpiteet</w:t>
            </w:r>
          </w:p>
        </w:tc>
        <w:tc>
          <w:tcPr>
            <w:tcW w:w="2120" w:type="dxa"/>
          </w:tcPr>
          <w:p w14:paraId="05503682" w14:textId="6D414303" w:rsidR="00D11DCA" w:rsidRPr="00E64DF9" w:rsidRDefault="0F57A115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Varasuunnitelma</w:t>
            </w:r>
          </w:p>
        </w:tc>
      </w:tr>
      <w:tr w:rsidR="00D11DCA" w:rsidRPr="00E64DF9" w14:paraId="05503689" w14:textId="77777777" w:rsidTr="0BFE1989">
        <w:tc>
          <w:tcPr>
            <w:tcW w:w="704" w:type="dxa"/>
          </w:tcPr>
          <w:p w14:paraId="05503684" w14:textId="77777777" w:rsidR="00D11DCA" w:rsidRPr="00E64DF9" w:rsidRDefault="00D11DCA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1</w:t>
            </w:r>
          </w:p>
        </w:tc>
        <w:tc>
          <w:tcPr>
            <w:tcW w:w="2268" w:type="dxa"/>
          </w:tcPr>
          <w:p w14:paraId="05503685" w14:textId="77CE3B6E" w:rsidR="00D11DCA" w:rsidRPr="00E64DF9" w:rsidRDefault="57A95C39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Työväline rikkoutuu</w:t>
            </w:r>
          </w:p>
        </w:tc>
        <w:tc>
          <w:tcPr>
            <w:tcW w:w="2268" w:type="dxa"/>
          </w:tcPr>
          <w:p w14:paraId="05503686" w14:textId="525F5269" w:rsidR="00D11DCA" w:rsidRPr="00E64DF9" w:rsidRDefault="55F45A82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Työteho kärsii</w:t>
            </w:r>
          </w:p>
        </w:tc>
        <w:tc>
          <w:tcPr>
            <w:tcW w:w="2268" w:type="dxa"/>
          </w:tcPr>
          <w:p w14:paraId="05503687" w14:textId="59EF3D75" w:rsidR="00D11DCA" w:rsidRPr="00E64DF9" w:rsidRDefault="55F45A82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Työvälineen korjaaminen</w:t>
            </w:r>
          </w:p>
        </w:tc>
        <w:tc>
          <w:tcPr>
            <w:tcW w:w="2120" w:type="dxa"/>
          </w:tcPr>
          <w:p w14:paraId="05503688" w14:textId="77707916" w:rsidR="00D11DCA" w:rsidRPr="00E64DF9" w:rsidRDefault="55F45A82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Uusi työväline</w:t>
            </w:r>
          </w:p>
        </w:tc>
      </w:tr>
      <w:tr w:rsidR="00D11DCA" w:rsidRPr="00E64DF9" w14:paraId="0550368F" w14:textId="77777777" w:rsidTr="0BFE1989">
        <w:tc>
          <w:tcPr>
            <w:tcW w:w="704" w:type="dxa"/>
          </w:tcPr>
          <w:p w14:paraId="0550368A" w14:textId="77777777" w:rsidR="00D11DCA" w:rsidRPr="00E64DF9" w:rsidRDefault="00D11DCA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2</w:t>
            </w:r>
          </w:p>
        </w:tc>
        <w:tc>
          <w:tcPr>
            <w:tcW w:w="2268" w:type="dxa"/>
          </w:tcPr>
          <w:p w14:paraId="0550368B" w14:textId="587A1FCC" w:rsidR="00D11DCA" w:rsidRPr="00E64DF9" w:rsidRDefault="04A76A27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Ohjelmistot kaatuvat</w:t>
            </w:r>
          </w:p>
        </w:tc>
        <w:tc>
          <w:tcPr>
            <w:tcW w:w="2268" w:type="dxa"/>
          </w:tcPr>
          <w:p w14:paraId="0550368C" w14:textId="7FBB4D81" w:rsidR="00D11DCA" w:rsidRPr="00E64DF9" w:rsidRDefault="04A76A27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Tehty työ katoaa</w:t>
            </w:r>
          </w:p>
        </w:tc>
        <w:tc>
          <w:tcPr>
            <w:tcW w:w="2268" w:type="dxa"/>
          </w:tcPr>
          <w:p w14:paraId="0550368D" w14:textId="75CE2C72" w:rsidR="00D11DCA" w:rsidRPr="00E64DF9" w:rsidRDefault="0D2102FC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Työn palauttaminen</w:t>
            </w:r>
          </w:p>
        </w:tc>
        <w:tc>
          <w:tcPr>
            <w:tcW w:w="2120" w:type="dxa"/>
          </w:tcPr>
          <w:p w14:paraId="04446645" w14:textId="5C2EFBDC" w:rsidR="00D11DCA" w:rsidRPr="00E64DF9" w:rsidRDefault="0D2102FC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Varmuuskopiot</w:t>
            </w:r>
          </w:p>
          <w:p w14:paraId="0550368E" w14:textId="693E61D5" w:rsidR="00D11DCA" w:rsidRPr="00E64DF9" w:rsidRDefault="00D11DCA" w:rsidP="0BFE1989">
            <w:pPr>
              <w:rPr>
                <w:lang w:val="fi-FI"/>
              </w:rPr>
            </w:pPr>
          </w:p>
        </w:tc>
      </w:tr>
      <w:tr w:rsidR="00D11DCA" w:rsidRPr="00A96B04" w14:paraId="05503695" w14:textId="77777777" w:rsidTr="0BFE1989">
        <w:tc>
          <w:tcPr>
            <w:tcW w:w="704" w:type="dxa"/>
          </w:tcPr>
          <w:p w14:paraId="05503690" w14:textId="77777777" w:rsidR="00D11DCA" w:rsidRPr="00E64DF9" w:rsidRDefault="00D11DCA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3</w:t>
            </w:r>
          </w:p>
        </w:tc>
        <w:tc>
          <w:tcPr>
            <w:tcW w:w="2268" w:type="dxa"/>
          </w:tcPr>
          <w:p w14:paraId="05503691" w14:textId="61569576" w:rsidR="00D11DCA" w:rsidRPr="00E64DF9" w:rsidRDefault="015C3A78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Ohjelmistot eivät ole tuttuja ryhmän jäsenelle</w:t>
            </w:r>
          </w:p>
        </w:tc>
        <w:tc>
          <w:tcPr>
            <w:tcW w:w="2268" w:type="dxa"/>
          </w:tcPr>
          <w:p w14:paraId="05503692" w14:textId="14BEC22F" w:rsidR="00D11DCA" w:rsidRPr="00E64DF9" w:rsidRDefault="015C3A78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Työtä ei voi tehdä</w:t>
            </w:r>
          </w:p>
        </w:tc>
        <w:tc>
          <w:tcPr>
            <w:tcW w:w="2268" w:type="dxa"/>
          </w:tcPr>
          <w:p w14:paraId="05503693" w14:textId="551094E0" w:rsidR="00D11DCA" w:rsidRPr="00E64DF9" w:rsidRDefault="015C3A78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Toinen ryhmän jäsen neuvoo</w:t>
            </w:r>
          </w:p>
        </w:tc>
        <w:tc>
          <w:tcPr>
            <w:tcW w:w="2120" w:type="dxa"/>
          </w:tcPr>
          <w:p w14:paraId="05503694" w14:textId="73A97A1C" w:rsidR="00D11DCA" w:rsidRPr="00E64DF9" w:rsidRDefault="015C3A78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Toinen ryhmän jäsen toteuttaa vaaditun tehtävän</w:t>
            </w:r>
          </w:p>
        </w:tc>
      </w:tr>
      <w:tr w:rsidR="00D11DCA" w:rsidRPr="00E64DF9" w14:paraId="0550369B" w14:textId="77777777" w:rsidTr="0BFE1989">
        <w:tc>
          <w:tcPr>
            <w:tcW w:w="704" w:type="dxa"/>
          </w:tcPr>
          <w:p w14:paraId="05503696" w14:textId="77777777" w:rsidR="00D11DCA" w:rsidRPr="00E64DF9" w:rsidRDefault="00D11DCA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4</w:t>
            </w:r>
          </w:p>
        </w:tc>
        <w:tc>
          <w:tcPr>
            <w:tcW w:w="2268" w:type="dxa"/>
          </w:tcPr>
          <w:p w14:paraId="05503697" w14:textId="191BCEB7" w:rsidR="00D11DCA" w:rsidRPr="00E64DF9" w:rsidRDefault="71ED321D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Äkillinen vakava sairastuminen</w:t>
            </w:r>
          </w:p>
        </w:tc>
        <w:tc>
          <w:tcPr>
            <w:tcW w:w="2268" w:type="dxa"/>
          </w:tcPr>
          <w:p w14:paraId="05503698" w14:textId="017C8277" w:rsidR="00D11DCA" w:rsidRPr="00E64DF9" w:rsidRDefault="71ED321D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Projekti viivästyy</w:t>
            </w:r>
          </w:p>
        </w:tc>
        <w:tc>
          <w:tcPr>
            <w:tcW w:w="2268" w:type="dxa"/>
          </w:tcPr>
          <w:p w14:paraId="05503699" w14:textId="137D6109" w:rsidR="00D11DCA" w:rsidRPr="00E64DF9" w:rsidRDefault="71ED321D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Työtehtävien uudelleen jakaminen</w:t>
            </w:r>
          </w:p>
        </w:tc>
        <w:tc>
          <w:tcPr>
            <w:tcW w:w="2120" w:type="dxa"/>
          </w:tcPr>
          <w:p w14:paraId="0550369A" w14:textId="5BC13E15" w:rsidR="00D11DCA" w:rsidRPr="00E64DF9" w:rsidRDefault="2784062A" w:rsidP="0BFE1989">
            <w:pPr>
              <w:rPr>
                <w:lang w:val="fi-FI"/>
              </w:rPr>
            </w:pPr>
            <w:r w:rsidRPr="0BFE1989">
              <w:rPr>
                <w:lang w:val="fi-FI"/>
              </w:rPr>
              <w:t>Uuden projektijäsenen rekrytoiminen</w:t>
            </w:r>
          </w:p>
        </w:tc>
      </w:tr>
      <w:tr w:rsidR="004A79EA" w:rsidRPr="00E64DF9" w14:paraId="055036A1" w14:textId="77777777" w:rsidTr="0BFE1989">
        <w:tc>
          <w:tcPr>
            <w:tcW w:w="704" w:type="dxa"/>
          </w:tcPr>
          <w:p w14:paraId="0550369C" w14:textId="77777777" w:rsidR="004A79EA" w:rsidRDefault="004A79EA" w:rsidP="00B1638C">
            <w:r>
              <w:t>5</w:t>
            </w:r>
          </w:p>
        </w:tc>
        <w:tc>
          <w:tcPr>
            <w:tcW w:w="2268" w:type="dxa"/>
          </w:tcPr>
          <w:p w14:paraId="0550369D" w14:textId="77777777" w:rsidR="004A79EA" w:rsidRPr="00E64DF9" w:rsidRDefault="004A79EA" w:rsidP="00B1638C"/>
        </w:tc>
        <w:tc>
          <w:tcPr>
            <w:tcW w:w="2268" w:type="dxa"/>
          </w:tcPr>
          <w:p w14:paraId="0550369E" w14:textId="77777777" w:rsidR="004A79EA" w:rsidRPr="00E64DF9" w:rsidRDefault="004A79EA" w:rsidP="00B1638C"/>
        </w:tc>
        <w:tc>
          <w:tcPr>
            <w:tcW w:w="2268" w:type="dxa"/>
          </w:tcPr>
          <w:p w14:paraId="0550369F" w14:textId="77777777" w:rsidR="004A79EA" w:rsidRPr="00E64DF9" w:rsidRDefault="004A79EA" w:rsidP="00B1638C"/>
        </w:tc>
        <w:tc>
          <w:tcPr>
            <w:tcW w:w="2120" w:type="dxa"/>
          </w:tcPr>
          <w:p w14:paraId="055036A0" w14:textId="77777777" w:rsidR="004A79EA" w:rsidRPr="00E64DF9" w:rsidRDefault="004A79EA" w:rsidP="00B1638C"/>
        </w:tc>
      </w:tr>
      <w:tr w:rsidR="00D11DCA" w:rsidRPr="00E64DF9" w14:paraId="055036A7" w14:textId="77777777" w:rsidTr="0BFE1989">
        <w:tc>
          <w:tcPr>
            <w:tcW w:w="704" w:type="dxa"/>
          </w:tcPr>
          <w:p w14:paraId="055036A2" w14:textId="77777777" w:rsidR="00D11DCA" w:rsidRPr="00E64DF9" w:rsidRDefault="00D11DCA" w:rsidP="00B1638C"/>
        </w:tc>
        <w:tc>
          <w:tcPr>
            <w:tcW w:w="2268" w:type="dxa"/>
          </w:tcPr>
          <w:p w14:paraId="055036A3" w14:textId="77777777" w:rsidR="00D11DCA" w:rsidRPr="00E64DF9" w:rsidRDefault="00D11DCA" w:rsidP="00B1638C"/>
        </w:tc>
        <w:tc>
          <w:tcPr>
            <w:tcW w:w="2268" w:type="dxa"/>
          </w:tcPr>
          <w:p w14:paraId="055036A4" w14:textId="77777777" w:rsidR="00D11DCA" w:rsidRPr="00E64DF9" w:rsidRDefault="00D11DCA" w:rsidP="00B1638C"/>
        </w:tc>
        <w:tc>
          <w:tcPr>
            <w:tcW w:w="2268" w:type="dxa"/>
          </w:tcPr>
          <w:p w14:paraId="055036A5" w14:textId="77777777" w:rsidR="00D11DCA" w:rsidRPr="00E64DF9" w:rsidRDefault="00D11DCA" w:rsidP="00B1638C"/>
        </w:tc>
        <w:tc>
          <w:tcPr>
            <w:tcW w:w="2120" w:type="dxa"/>
          </w:tcPr>
          <w:p w14:paraId="055036A6" w14:textId="77777777" w:rsidR="00D11DCA" w:rsidRPr="00E64DF9" w:rsidRDefault="00D11DCA" w:rsidP="00B1638C"/>
        </w:tc>
      </w:tr>
    </w:tbl>
    <w:p w14:paraId="055036A8" w14:textId="5BBBD9F3" w:rsidR="002D4A37" w:rsidRDefault="002D4A37" w:rsidP="7AF19B29">
      <w:pPr>
        <w:spacing w:after="200" w:line="276" w:lineRule="auto"/>
        <w:rPr>
          <w:rFonts w:ascii="Kalinga" w:hAnsi="Kalinga" w:cs="Kalinga"/>
        </w:rPr>
      </w:pPr>
    </w:p>
    <w:p w14:paraId="055036B9" w14:textId="77777777" w:rsidR="001C0396" w:rsidRPr="00E64DF9" w:rsidRDefault="001C0396" w:rsidP="001C0396"/>
    <w:p w14:paraId="055036BA" w14:textId="77777777" w:rsidR="001C0396" w:rsidRPr="00E64DF9" w:rsidRDefault="001C0396" w:rsidP="001C0396"/>
    <w:p w14:paraId="055036BB" w14:textId="77777777" w:rsidR="001C0396" w:rsidRPr="00E64DF9" w:rsidRDefault="001C0396" w:rsidP="001C0396"/>
    <w:p w14:paraId="055036BC" w14:textId="77777777" w:rsidR="001C0396" w:rsidRPr="00E64DF9" w:rsidRDefault="001C0396" w:rsidP="001C0396"/>
    <w:p w14:paraId="055036BD" w14:textId="77777777" w:rsidR="001C0396" w:rsidRPr="00E64DF9" w:rsidRDefault="001C0396" w:rsidP="001C0396"/>
    <w:p w14:paraId="055036BE" w14:textId="77777777" w:rsidR="001C0396" w:rsidRPr="00E64DF9" w:rsidRDefault="001C0396" w:rsidP="001C0396">
      <w:pPr>
        <w:pStyle w:val="no"/>
        <w:spacing w:line="240" w:lineRule="auto"/>
        <w:ind w:left="1474" w:hanging="737"/>
        <w:rPr>
          <w:rFonts w:ascii="Arial" w:hAnsi="Arial" w:cs="Arial"/>
          <w:sz w:val="20"/>
        </w:rPr>
      </w:pPr>
    </w:p>
    <w:p w14:paraId="055036BF" w14:textId="77777777" w:rsidR="00D96D69" w:rsidRPr="00E64DF9" w:rsidRDefault="00D96D69"/>
    <w:sectPr w:rsidR="00D96D69" w:rsidRPr="00E64DF9">
      <w:headerReference w:type="default" r:id="rId11"/>
      <w:footerReference w:type="defaul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1D82D" w14:textId="77777777" w:rsidR="00176CB3" w:rsidRDefault="00176CB3" w:rsidP="00674B47">
      <w:pPr>
        <w:spacing w:line="240" w:lineRule="auto"/>
      </w:pPr>
      <w:r>
        <w:separator/>
      </w:r>
    </w:p>
  </w:endnote>
  <w:endnote w:type="continuationSeparator" w:id="0">
    <w:p w14:paraId="6C98A375" w14:textId="77777777" w:rsidR="00176CB3" w:rsidRDefault="00176CB3" w:rsidP="00674B47">
      <w:pPr>
        <w:spacing w:line="240" w:lineRule="auto"/>
      </w:pPr>
      <w:r>
        <w:continuationSeparator/>
      </w:r>
    </w:p>
  </w:endnote>
  <w:endnote w:type="continuationNotice" w:id="1">
    <w:p w14:paraId="0E8FF53A" w14:textId="77777777" w:rsidR="00176CB3" w:rsidRDefault="00176CB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036CB" w14:textId="77777777" w:rsidR="00CD6E13" w:rsidRDefault="00CD6E13" w:rsidP="00AA269D">
    <w:pPr>
      <w:pStyle w:val="Alatunniste"/>
      <w:tabs>
        <w:tab w:val="clear" w:pos="4819"/>
        <w:tab w:val="left" w:pos="3969"/>
      </w:tabs>
      <w:rPr>
        <w:rFonts w:cstheme="minorHAnsi"/>
        <w:sz w:val="20"/>
      </w:rPr>
    </w:pPr>
  </w:p>
  <w:p w14:paraId="055036CC" w14:textId="77777777" w:rsidR="00CD6E13" w:rsidRDefault="00CD6E13" w:rsidP="00CA4164">
    <w:pPr>
      <w:pStyle w:val="Alatunniste"/>
      <w:pBdr>
        <w:top w:val="single" w:sz="4" w:space="1" w:color="auto"/>
      </w:pBdr>
      <w:tabs>
        <w:tab w:val="clear" w:pos="4819"/>
        <w:tab w:val="left" w:pos="3969"/>
      </w:tabs>
      <w:rPr>
        <w:rFonts w:cstheme="minorHAnsi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78A65" w14:textId="77777777" w:rsidR="00176CB3" w:rsidRDefault="00176CB3" w:rsidP="00674B47">
      <w:pPr>
        <w:spacing w:line="240" w:lineRule="auto"/>
      </w:pPr>
      <w:r>
        <w:separator/>
      </w:r>
    </w:p>
  </w:footnote>
  <w:footnote w:type="continuationSeparator" w:id="0">
    <w:p w14:paraId="77A5F4F0" w14:textId="77777777" w:rsidR="00176CB3" w:rsidRDefault="00176CB3" w:rsidP="00674B47">
      <w:pPr>
        <w:spacing w:line="240" w:lineRule="auto"/>
      </w:pPr>
      <w:r>
        <w:continuationSeparator/>
      </w:r>
    </w:p>
  </w:footnote>
  <w:footnote w:type="continuationNotice" w:id="1">
    <w:p w14:paraId="438A16DE" w14:textId="77777777" w:rsidR="00176CB3" w:rsidRDefault="00176CB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036C4" w14:textId="77777777" w:rsidR="00CD6E13" w:rsidRPr="00CA4164" w:rsidRDefault="00422B3A" w:rsidP="002030DB">
    <w:pPr>
      <w:pStyle w:val="Yltunniste"/>
      <w:tabs>
        <w:tab w:val="clear" w:pos="4819"/>
      </w:tabs>
      <w:rPr>
        <w:rFonts w:cstheme="minorHAnsi"/>
        <w:b/>
        <w:noProof/>
        <w:sz w:val="20"/>
      </w:rPr>
    </w:pPr>
    <w:r>
      <w:rPr>
        <w:rFonts w:cstheme="minorHAnsi"/>
        <w:noProof/>
        <w:sz w:val="20"/>
        <w:lang w:val="fi-FI"/>
      </w:rPr>
      <w:drawing>
        <wp:anchor distT="0" distB="0" distL="114300" distR="114300" simplePos="0" relativeHeight="251658240" behindDoc="0" locked="0" layoutInCell="1" allowOverlap="1" wp14:anchorId="055036CD" wp14:editId="055036CE">
          <wp:simplePos x="0" y="0"/>
          <wp:positionH relativeFrom="margin">
            <wp:posOffset>-447675</wp:posOffset>
          </wp:positionH>
          <wp:positionV relativeFrom="margin">
            <wp:posOffset>-1329690</wp:posOffset>
          </wp:positionV>
          <wp:extent cx="2028825" cy="1021080"/>
          <wp:effectExtent l="0" t="0" r="9525" b="762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BFE1989" w:rsidRPr="0BFE1989">
      <w:rPr>
        <w:rFonts w:cstheme="minorBidi"/>
        <w:b/>
        <w:bCs/>
      </w:rPr>
      <w:t>PROJECT PLAN</w:t>
    </w:r>
    <w:r w:rsidR="00CD6E13">
      <w:rPr>
        <w:rFonts w:cstheme="minorHAnsi"/>
        <w:b/>
      </w:rPr>
      <w:tab/>
    </w:r>
  </w:p>
  <w:p w14:paraId="055036C5" w14:textId="77777777" w:rsidR="00CD6E13" w:rsidRPr="00CA4164" w:rsidRDefault="00CD6E13" w:rsidP="002030DB">
    <w:pPr>
      <w:pStyle w:val="Yltunniste"/>
      <w:tabs>
        <w:tab w:val="clear" w:pos="4819"/>
      </w:tabs>
      <w:rPr>
        <w:rFonts w:cstheme="minorHAnsi"/>
        <w:noProof/>
        <w:sz w:val="20"/>
      </w:rPr>
    </w:pPr>
    <w:r>
      <w:rPr>
        <w:rFonts w:cstheme="minorHAnsi"/>
        <w:noProof/>
        <w:sz w:val="20"/>
      </w:rPr>
      <w:t xml:space="preserve">       </w:t>
    </w:r>
    <w:r w:rsidR="000E2A86">
      <w:rPr>
        <w:rFonts w:cstheme="minorHAnsi"/>
        <w:noProof/>
        <w:sz w:val="20"/>
      </w:rPr>
      <w:t xml:space="preserve">                       </w:t>
    </w:r>
    <w:r w:rsidRPr="00157F2D">
      <w:rPr>
        <w:rFonts w:cstheme="minorHAnsi"/>
        <w:b/>
        <w:sz w:val="20"/>
      </w:rPr>
      <w:fldChar w:fldCharType="begin"/>
    </w:r>
    <w:r w:rsidRPr="00CA4164">
      <w:rPr>
        <w:rFonts w:cstheme="minorHAnsi"/>
        <w:b/>
        <w:sz w:val="20"/>
      </w:rPr>
      <w:instrText xml:space="preserve"> PAGE   \* MERGEFORMAT </w:instrText>
    </w:r>
    <w:r w:rsidRPr="00157F2D">
      <w:rPr>
        <w:rFonts w:cstheme="minorHAnsi"/>
        <w:b/>
        <w:sz w:val="20"/>
      </w:rPr>
      <w:fldChar w:fldCharType="separate"/>
    </w:r>
    <w:r w:rsidR="00EA13CF">
      <w:rPr>
        <w:rFonts w:cstheme="minorHAnsi"/>
        <w:b/>
        <w:noProof/>
        <w:sz w:val="20"/>
      </w:rPr>
      <w:t>8</w:t>
    </w:r>
    <w:r w:rsidRPr="00157F2D">
      <w:rPr>
        <w:rFonts w:cstheme="minorHAnsi"/>
        <w:b/>
        <w:noProof/>
        <w:sz w:val="20"/>
      </w:rPr>
      <w:fldChar w:fldCharType="end"/>
    </w:r>
    <w:r w:rsidRPr="00CA4164">
      <w:rPr>
        <w:rFonts w:cstheme="minorHAnsi"/>
        <w:b/>
        <w:noProof/>
        <w:sz w:val="20"/>
      </w:rPr>
      <w:t>(</w:t>
    </w:r>
    <w:r w:rsidRPr="00157F2D">
      <w:rPr>
        <w:rFonts w:cstheme="minorHAnsi"/>
        <w:b/>
        <w:noProof/>
        <w:sz w:val="20"/>
      </w:rPr>
      <w:fldChar w:fldCharType="begin"/>
    </w:r>
    <w:r w:rsidRPr="00CA4164">
      <w:rPr>
        <w:rFonts w:cstheme="minorHAnsi"/>
        <w:b/>
        <w:noProof/>
        <w:sz w:val="20"/>
      </w:rPr>
      <w:instrText xml:space="preserve"> NUMPAGES   \* MERGEFORMAT </w:instrText>
    </w:r>
    <w:r w:rsidRPr="00157F2D">
      <w:rPr>
        <w:rFonts w:cstheme="minorHAnsi"/>
        <w:b/>
        <w:noProof/>
        <w:sz w:val="20"/>
      </w:rPr>
      <w:fldChar w:fldCharType="separate"/>
    </w:r>
    <w:r w:rsidR="00EA13CF">
      <w:rPr>
        <w:rFonts w:cstheme="minorHAnsi"/>
        <w:b/>
        <w:noProof/>
        <w:sz w:val="20"/>
      </w:rPr>
      <w:t>8</w:t>
    </w:r>
    <w:r w:rsidRPr="00157F2D">
      <w:rPr>
        <w:rFonts w:cstheme="minorHAnsi"/>
        <w:b/>
        <w:noProof/>
        <w:sz w:val="20"/>
      </w:rPr>
      <w:fldChar w:fldCharType="end"/>
    </w:r>
    <w:r w:rsidRPr="00CA4164">
      <w:rPr>
        <w:rFonts w:cstheme="minorHAnsi"/>
        <w:b/>
        <w:noProof/>
        <w:sz w:val="20"/>
      </w:rPr>
      <w:t>)</w:t>
    </w:r>
  </w:p>
  <w:p w14:paraId="055036C6" w14:textId="77777777" w:rsidR="00CD6E13" w:rsidRPr="00CA4164" w:rsidRDefault="00CD6E13" w:rsidP="003E2974">
    <w:pPr>
      <w:pStyle w:val="Yltunniste"/>
      <w:tabs>
        <w:tab w:val="clear" w:pos="4819"/>
        <w:tab w:val="center" w:pos="5103"/>
      </w:tabs>
      <w:rPr>
        <w:rFonts w:cstheme="minorHAnsi"/>
        <w:noProof/>
        <w:sz w:val="20"/>
      </w:rPr>
    </w:pPr>
  </w:p>
  <w:p w14:paraId="055036C7" w14:textId="77777777" w:rsidR="00CD6E13" w:rsidRPr="00CA4164" w:rsidRDefault="00CD6E13" w:rsidP="003E2974">
    <w:pPr>
      <w:pStyle w:val="Yltunniste"/>
      <w:tabs>
        <w:tab w:val="clear" w:pos="4819"/>
        <w:tab w:val="center" w:pos="5103"/>
      </w:tabs>
      <w:rPr>
        <w:rFonts w:cstheme="minorHAnsi"/>
        <w:noProof/>
        <w:sz w:val="20"/>
      </w:rPr>
    </w:pPr>
  </w:p>
  <w:p w14:paraId="055036C8" w14:textId="77777777" w:rsidR="00CD6E13" w:rsidRDefault="00CD6E13" w:rsidP="003E2974">
    <w:pPr>
      <w:pStyle w:val="Yltunniste"/>
      <w:tabs>
        <w:tab w:val="clear" w:pos="4819"/>
        <w:tab w:val="center" w:pos="5103"/>
      </w:tabs>
      <w:rPr>
        <w:rFonts w:cstheme="minorHAnsi"/>
        <w:noProof/>
        <w:sz w:val="20"/>
      </w:rPr>
    </w:pPr>
  </w:p>
  <w:p w14:paraId="055036C9" w14:textId="77777777" w:rsidR="00CD6E13" w:rsidRPr="001C0396" w:rsidRDefault="00CD6E13">
    <w:pPr>
      <w:pStyle w:val="Yltunniste"/>
      <w:rPr>
        <w:noProof/>
      </w:rPr>
    </w:pPr>
  </w:p>
  <w:p w14:paraId="055036CA" w14:textId="77777777" w:rsidR="00CD6E13" w:rsidRPr="001C0396" w:rsidRDefault="00CD6E13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6283F"/>
    <w:multiLevelType w:val="hybridMultilevel"/>
    <w:tmpl w:val="AC28FB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675"/>
    <w:rsid w:val="0008621C"/>
    <w:rsid w:val="00092D87"/>
    <w:rsid w:val="000A06B4"/>
    <w:rsid w:val="000B5AB6"/>
    <w:rsid w:val="000D0B77"/>
    <w:rsid w:val="000D3741"/>
    <w:rsid w:val="000E2A86"/>
    <w:rsid w:val="000E6D92"/>
    <w:rsid w:val="000F2D9B"/>
    <w:rsid w:val="001019FF"/>
    <w:rsid w:val="00106111"/>
    <w:rsid w:val="001515F6"/>
    <w:rsid w:val="00157F2D"/>
    <w:rsid w:val="00170CC7"/>
    <w:rsid w:val="00176CB3"/>
    <w:rsid w:val="0018366F"/>
    <w:rsid w:val="0018646C"/>
    <w:rsid w:val="00190072"/>
    <w:rsid w:val="001B5CAC"/>
    <w:rsid w:val="001C0396"/>
    <w:rsid w:val="001C78A4"/>
    <w:rsid w:val="001E191A"/>
    <w:rsid w:val="00201227"/>
    <w:rsid w:val="002030DB"/>
    <w:rsid w:val="0021272A"/>
    <w:rsid w:val="002148DD"/>
    <w:rsid w:val="002163AF"/>
    <w:rsid w:val="00216803"/>
    <w:rsid w:val="00241E17"/>
    <w:rsid w:val="002545CB"/>
    <w:rsid w:val="00265AE3"/>
    <w:rsid w:val="002665CB"/>
    <w:rsid w:val="00282DF9"/>
    <w:rsid w:val="00296367"/>
    <w:rsid w:val="002A371F"/>
    <w:rsid w:val="002B01E5"/>
    <w:rsid w:val="002B30B5"/>
    <w:rsid w:val="002D4A37"/>
    <w:rsid w:val="002D7845"/>
    <w:rsid w:val="002E1AF1"/>
    <w:rsid w:val="002F2DC3"/>
    <w:rsid w:val="003252E4"/>
    <w:rsid w:val="0033217A"/>
    <w:rsid w:val="003366B4"/>
    <w:rsid w:val="003405AD"/>
    <w:rsid w:val="00350924"/>
    <w:rsid w:val="00360C62"/>
    <w:rsid w:val="00381E80"/>
    <w:rsid w:val="00395473"/>
    <w:rsid w:val="003D16BB"/>
    <w:rsid w:val="003E2974"/>
    <w:rsid w:val="003E63C4"/>
    <w:rsid w:val="00422B3A"/>
    <w:rsid w:val="004708B5"/>
    <w:rsid w:val="00476E5F"/>
    <w:rsid w:val="00477FCA"/>
    <w:rsid w:val="00484123"/>
    <w:rsid w:val="004A0675"/>
    <w:rsid w:val="004A79EA"/>
    <w:rsid w:val="004C06C7"/>
    <w:rsid w:val="004D4862"/>
    <w:rsid w:val="004D736C"/>
    <w:rsid w:val="005059E1"/>
    <w:rsid w:val="00510FF6"/>
    <w:rsid w:val="00533C43"/>
    <w:rsid w:val="00554C0B"/>
    <w:rsid w:val="005555A2"/>
    <w:rsid w:val="00572BDB"/>
    <w:rsid w:val="00577D99"/>
    <w:rsid w:val="005801CD"/>
    <w:rsid w:val="00585275"/>
    <w:rsid w:val="005B13B6"/>
    <w:rsid w:val="005B2183"/>
    <w:rsid w:val="005D42D1"/>
    <w:rsid w:val="005E1B95"/>
    <w:rsid w:val="005E2242"/>
    <w:rsid w:val="005E29BC"/>
    <w:rsid w:val="005F662C"/>
    <w:rsid w:val="00627885"/>
    <w:rsid w:val="00635C12"/>
    <w:rsid w:val="00674B47"/>
    <w:rsid w:val="006A192D"/>
    <w:rsid w:val="006A423B"/>
    <w:rsid w:val="006A7F2F"/>
    <w:rsid w:val="006B69B5"/>
    <w:rsid w:val="006D20B1"/>
    <w:rsid w:val="006D31EE"/>
    <w:rsid w:val="00700635"/>
    <w:rsid w:val="00722424"/>
    <w:rsid w:val="00767926"/>
    <w:rsid w:val="007F0049"/>
    <w:rsid w:val="0080212F"/>
    <w:rsid w:val="00805F68"/>
    <w:rsid w:val="00812767"/>
    <w:rsid w:val="0084166B"/>
    <w:rsid w:val="00843266"/>
    <w:rsid w:val="00861B97"/>
    <w:rsid w:val="008875B1"/>
    <w:rsid w:val="00891785"/>
    <w:rsid w:val="008B3AD5"/>
    <w:rsid w:val="008F2938"/>
    <w:rsid w:val="008F67CA"/>
    <w:rsid w:val="00932E59"/>
    <w:rsid w:val="0094474F"/>
    <w:rsid w:val="00994CAE"/>
    <w:rsid w:val="009B5BE1"/>
    <w:rsid w:val="009C073D"/>
    <w:rsid w:val="009C6521"/>
    <w:rsid w:val="009C6EFA"/>
    <w:rsid w:val="009D39BC"/>
    <w:rsid w:val="009E658C"/>
    <w:rsid w:val="00A30266"/>
    <w:rsid w:val="00A54AEB"/>
    <w:rsid w:val="00A620C9"/>
    <w:rsid w:val="00A66D7B"/>
    <w:rsid w:val="00A729C4"/>
    <w:rsid w:val="00A91F37"/>
    <w:rsid w:val="00A96B04"/>
    <w:rsid w:val="00AA269D"/>
    <w:rsid w:val="00AB43CF"/>
    <w:rsid w:val="00AC03FB"/>
    <w:rsid w:val="00AC2CD3"/>
    <w:rsid w:val="00B04326"/>
    <w:rsid w:val="00B12024"/>
    <w:rsid w:val="00B1638C"/>
    <w:rsid w:val="00B37C23"/>
    <w:rsid w:val="00B7204C"/>
    <w:rsid w:val="00BB60DE"/>
    <w:rsid w:val="00BD5487"/>
    <w:rsid w:val="00BF5215"/>
    <w:rsid w:val="00C00E0A"/>
    <w:rsid w:val="00C0127F"/>
    <w:rsid w:val="00C405AF"/>
    <w:rsid w:val="00C503C4"/>
    <w:rsid w:val="00C50D70"/>
    <w:rsid w:val="00C63F4E"/>
    <w:rsid w:val="00C6F56D"/>
    <w:rsid w:val="00C75A3F"/>
    <w:rsid w:val="00CA4164"/>
    <w:rsid w:val="00CB70C5"/>
    <w:rsid w:val="00CC1E4B"/>
    <w:rsid w:val="00CC54CA"/>
    <w:rsid w:val="00CD0FC4"/>
    <w:rsid w:val="00CD1934"/>
    <w:rsid w:val="00CD6E13"/>
    <w:rsid w:val="00CE6E72"/>
    <w:rsid w:val="00CF582F"/>
    <w:rsid w:val="00D01D3C"/>
    <w:rsid w:val="00D07A4B"/>
    <w:rsid w:val="00D11DCA"/>
    <w:rsid w:val="00D310B7"/>
    <w:rsid w:val="00D318AD"/>
    <w:rsid w:val="00D41C3A"/>
    <w:rsid w:val="00D563A8"/>
    <w:rsid w:val="00D727C2"/>
    <w:rsid w:val="00D776C1"/>
    <w:rsid w:val="00D91732"/>
    <w:rsid w:val="00D92093"/>
    <w:rsid w:val="00D96D69"/>
    <w:rsid w:val="00DA1194"/>
    <w:rsid w:val="00DA608D"/>
    <w:rsid w:val="00DD1956"/>
    <w:rsid w:val="00DF3F68"/>
    <w:rsid w:val="00E02CE5"/>
    <w:rsid w:val="00E167E9"/>
    <w:rsid w:val="00E4532E"/>
    <w:rsid w:val="00E64DF9"/>
    <w:rsid w:val="00E65338"/>
    <w:rsid w:val="00E86C9F"/>
    <w:rsid w:val="00EA13CF"/>
    <w:rsid w:val="00EA6FBD"/>
    <w:rsid w:val="00EB66F7"/>
    <w:rsid w:val="00EB7FEC"/>
    <w:rsid w:val="00EC19A6"/>
    <w:rsid w:val="00ED2A42"/>
    <w:rsid w:val="00EE1C9A"/>
    <w:rsid w:val="00F0022B"/>
    <w:rsid w:val="00F05692"/>
    <w:rsid w:val="00F20C6A"/>
    <w:rsid w:val="00F3179F"/>
    <w:rsid w:val="00F46F34"/>
    <w:rsid w:val="00F51FD3"/>
    <w:rsid w:val="00F568EC"/>
    <w:rsid w:val="00F64345"/>
    <w:rsid w:val="00F676C5"/>
    <w:rsid w:val="00F80118"/>
    <w:rsid w:val="00FB1520"/>
    <w:rsid w:val="00FE032B"/>
    <w:rsid w:val="011A237F"/>
    <w:rsid w:val="015C3A78"/>
    <w:rsid w:val="02E05576"/>
    <w:rsid w:val="035BA82D"/>
    <w:rsid w:val="0379C7BD"/>
    <w:rsid w:val="03C3DA0D"/>
    <w:rsid w:val="03FCCFC7"/>
    <w:rsid w:val="0401BB37"/>
    <w:rsid w:val="041A8018"/>
    <w:rsid w:val="04A76A27"/>
    <w:rsid w:val="04B120D9"/>
    <w:rsid w:val="0532ABA0"/>
    <w:rsid w:val="05876551"/>
    <w:rsid w:val="060F4F5E"/>
    <w:rsid w:val="067A2092"/>
    <w:rsid w:val="06D18AD8"/>
    <w:rsid w:val="070B1519"/>
    <w:rsid w:val="073E9EBA"/>
    <w:rsid w:val="07B98D77"/>
    <w:rsid w:val="08A04378"/>
    <w:rsid w:val="094A6965"/>
    <w:rsid w:val="0BFE1989"/>
    <w:rsid w:val="0D2102FC"/>
    <w:rsid w:val="0D3CF98E"/>
    <w:rsid w:val="0DE6EAB1"/>
    <w:rsid w:val="0E5B5711"/>
    <w:rsid w:val="0F0F0395"/>
    <w:rsid w:val="0F14A563"/>
    <w:rsid w:val="0F57A115"/>
    <w:rsid w:val="104D31A1"/>
    <w:rsid w:val="116A6BAC"/>
    <w:rsid w:val="1225884B"/>
    <w:rsid w:val="12BF645C"/>
    <w:rsid w:val="133AE8B1"/>
    <w:rsid w:val="137E7EDA"/>
    <w:rsid w:val="14EBE560"/>
    <w:rsid w:val="157DFA93"/>
    <w:rsid w:val="15CD7062"/>
    <w:rsid w:val="161DC406"/>
    <w:rsid w:val="1657ED8D"/>
    <w:rsid w:val="1784074F"/>
    <w:rsid w:val="17C46AB7"/>
    <w:rsid w:val="1847C4EB"/>
    <w:rsid w:val="1A10360C"/>
    <w:rsid w:val="1AEAF7FF"/>
    <w:rsid w:val="1C24E7D9"/>
    <w:rsid w:val="1C70DBC0"/>
    <w:rsid w:val="1C905A9A"/>
    <w:rsid w:val="1CA4B4A5"/>
    <w:rsid w:val="1E35D74A"/>
    <w:rsid w:val="1E5118A8"/>
    <w:rsid w:val="1F27115D"/>
    <w:rsid w:val="1F2CD564"/>
    <w:rsid w:val="1FEF3F8E"/>
    <w:rsid w:val="20B267E5"/>
    <w:rsid w:val="2193B444"/>
    <w:rsid w:val="229A211B"/>
    <w:rsid w:val="22AFA2F6"/>
    <w:rsid w:val="231B6E33"/>
    <w:rsid w:val="238AC23C"/>
    <w:rsid w:val="23BF4246"/>
    <w:rsid w:val="2449A05E"/>
    <w:rsid w:val="24A3C095"/>
    <w:rsid w:val="25174AA8"/>
    <w:rsid w:val="26A16FF8"/>
    <w:rsid w:val="26CA7FAD"/>
    <w:rsid w:val="2768361A"/>
    <w:rsid w:val="2784062A"/>
    <w:rsid w:val="27858BAB"/>
    <w:rsid w:val="27A2189F"/>
    <w:rsid w:val="28716118"/>
    <w:rsid w:val="29052175"/>
    <w:rsid w:val="29215C0C"/>
    <w:rsid w:val="2A05D37A"/>
    <w:rsid w:val="2A61E5D3"/>
    <w:rsid w:val="2ABD2C6D"/>
    <w:rsid w:val="2B7C9BD0"/>
    <w:rsid w:val="2BA901DA"/>
    <w:rsid w:val="2CBC3E5F"/>
    <w:rsid w:val="2E0AE36A"/>
    <w:rsid w:val="2E53347C"/>
    <w:rsid w:val="2E947818"/>
    <w:rsid w:val="2EE40733"/>
    <w:rsid w:val="2FE21F29"/>
    <w:rsid w:val="31B70877"/>
    <w:rsid w:val="3260D1B5"/>
    <w:rsid w:val="329A1D73"/>
    <w:rsid w:val="32C4BD15"/>
    <w:rsid w:val="3310A559"/>
    <w:rsid w:val="354D7200"/>
    <w:rsid w:val="35FC5DD7"/>
    <w:rsid w:val="36E2C3DA"/>
    <w:rsid w:val="36EF1918"/>
    <w:rsid w:val="38166748"/>
    <w:rsid w:val="386CFCBA"/>
    <w:rsid w:val="38B617B2"/>
    <w:rsid w:val="38FC6708"/>
    <w:rsid w:val="3933FE99"/>
    <w:rsid w:val="3AAC2F99"/>
    <w:rsid w:val="3AD6B4CE"/>
    <w:rsid w:val="3AE8F757"/>
    <w:rsid w:val="3B8889DE"/>
    <w:rsid w:val="3C6B9F5B"/>
    <w:rsid w:val="3C8AB484"/>
    <w:rsid w:val="3CE6D69C"/>
    <w:rsid w:val="3F0BA919"/>
    <w:rsid w:val="3F25DC22"/>
    <w:rsid w:val="41794DC3"/>
    <w:rsid w:val="4190766D"/>
    <w:rsid w:val="41A11956"/>
    <w:rsid w:val="42121FED"/>
    <w:rsid w:val="427A1CAD"/>
    <w:rsid w:val="42E2CE65"/>
    <w:rsid w:val="4306EE5A"/>
    <w:rsid w:val="44373F5F"/>
    <w:rsid w:val="45AFFA4A"/>
    <w:rsid w:val="45E7BBC8"/>
    <w:rsid w:val="461FDEB8"/>
    <w:rsid w:val="483CA8B4"/>
    <w:rsid w:val="4A612FE5"/>
    <w:rsid w:val="4B2A9E9E"/>
    <w:rsid w:val="4BA69BAF"/>
    <w:rsid w:val="4BDD70FD"/>
    <w:rsid w:val="4C2116F5"/>
    <w:rsid w:val="4C47540A"/>
    <w:rsid w:val="4DED9614"/>
    <w:rsid w:val="4ECD8E7A"/>
    <w:rsid w:val="4EFC2394"/>
    <w:rsid w:val="4F4F6944"/>
    <w:rsid w:val="4F7D8873"/>
    <w:rsid w:val="4FA0F054"/>
    <w:rsid w:val="4FC6F175"/>
    <w:rsid w:val="4FD1F9C4"/>
    <w:rsid w:val="4FE11005"/>
    <w:rsid w:val="506DB4F9"/>
    <w:rsid w:val="5073DB1C"/>
    <w:rsid w:val="5117C53D"/>
    <w:rsid w:val="51F1C492"/>
    <w:rsid w:val="51F99E22"/>
    <w:rsid w:val="5236B4B2"/>
    <w:rsid w:val="52F8F22F"/>
    <w:rsid w:val="533CBA2E"/>
    <w:rsid w:val="536FEC96"/>
    <w:rsid w:val="53D29312"/>
    <w:rsid w:val="5415138A"/>
    <w:rsid w:val="544BDA2A"/>
    <w:rsid w:val="547B9A33"/>
    <w:rsid w:val="54821776"/>
    <w:rsid w:val="54C0E132"/>
    <w:rsid w:val="55B37F34"/>
    <w:rsid w:val="55DB8488"/>
    <w:rsid w:val="55F45A82"/>
    <w:rsid w:val="563092F1"/>
    <w:rsid w:val="57A95C39"/>
    <w:rsid w:val="57AE461B"/>
    <w:rsid w:val="57DB0E73"/>
    <w:rsid w:val="57DBF29F"/>
    <w:rsid w:val="58599F9C"/>
    <w:rsid w:val="5962CEF4"/>
    <w:rsid w:val="5B15C0F1"/>
    <w:rsid w:val="5C993630"/>
    <w:rsid w:val="5D1821DA"/>
    <w:rsid w:val="5DCBF68E"/>
    <w:rsid w:val="5E6B273D"/>
    <w:rsid w:val="5EF77CD1"/>
    <w:rsid w:val="5FC7055A"/>
    <w:rsid w:val="608F2090"/>
    <w:rsid w:val="6138F4C5"/>
    <w:rsid w:val="62F5ED9C"/>
    <w:rsid w:val="6370E92C"/>
    <w:rsid w:val="652BEB48"/>
    <w:rsid w:val="66E1B9D3"/>
    <w:rsid w:val="67AE28F4"/>
    <w:rsid w:val="681AA43C"/>
    <w:rsid w:val="686877F0"/>
    <w:rsid w:val="689A96AD"/>
    <w:rsid w:val="68A3F955"/>
    <w:rsid w:val="692BE362"/>
    <w:rsid w:val="694D60A4"/>
    <w:rsid w:val="6C3825CC"/>
    <w:rsid w:val="6C530C40"/>
    <w:rsid w:val="6C81FEBE"/>
    <w:rsid w:val="6C970AFE"/>
    <w:rsid w:val="6D39EF7B"/>
    <w:rsid w:val="6D54EBBF"/>
    <w:rsid w:val="6D9C3E06"/>
    <w:rsid w:val="6F113BB8"/>
    <w:rsid w:val="6F2ACE7C"/>
    <w:rsid w:val="6FF47CC8"/>
    <w:rsid w:val="714338EB"/>
    <w:rsid w:val="7162C2E7"/>
    <w:rsid w:val="718F66C2"/>
    <w:rsid w:val="71C3A5AC"/>
    <w:rsid w:val="71ED321D"/>
    <w:rsid w:val="72306F1E"/>
    <w:rsid w:val="724351A1"/>
    <w:rsid w:val="72CB1686"/>
    <w:rsid w:val="73AD209E"/>
    <w:rsid w:val="73CC3F7F"/>
    <w:rsid w:val="74AFCE52"/>
    <w:rsid w:val="7546D1E5"/>
    <w:rsid w:val="7624E625"/>
    <w:rsid w:val="7651B720"/>
    <w:rsid w:val="76B7236A"/>
    <w:rsid w:val="772CE72A"/>
    <w:rsid w:val="773D73FC"/>
    <w:rsid w:val="774D3F53"/>
    <w:rsid w:val="788533C6"/>
    <w:rsid w:val="789016F7"/>
    <w:rsid w:val="78B266B5"/>
    <w:rsid w:val="78D67CCA"/>
    <w:rsid w:val="79E3520F"/>
    <w:rsid w:val="7A5781D6"/>
    <w:rsid w:val="7AF19B29"/>
    <w:rsid w:val="7B4D5550"/>
    <w:rsid w:val="7B515F95"/>
    <w:rsid w:val="7CC2C22A"/>
    <w:rsid w:val="7D8C8278"/>
    <w:rsid w:val="7EC07DAE"/>
    <w:rsid w:val="7EC51934"/>
    <w:rsid w:val="7FD4CA05"/>
    <w:rsid w:val="7FEFE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035C8"/>
  <w15:docId w15:val="{D95C704E-4194-4354-84EC-9D53A6F3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C0396"/>
    <w:pPr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en-US" w:eastAsia="fi-FI"/>
    </w:rPr>
  </w:style>
  <w:style w:type="paragraph" w:styleId="Otsikko1">
    <w:name w:val="heading 1"/>
    <w:basedOn w:val="Normaali"/>
    <w:next w:val="t2"/>
    <w:link w:val="Otsikko1Char"/>
    <w:qFormat/>
    <w:rsid w:val="001C0396"/>
    <w:pPr>
      <w:keepNext/>
      <w:spacing w:after="240" w:line="240" w:lineRule="auto"/>
      <w:outlineLvl w:val="0"/>
    </w:pPr>
    <w:rPr>
      <w:b/>
      <w:lang w:val="en-GB"/>
    </w:rPr>
  </w:style>
  <w:style w:type="paragraph" w:styleId="Otsikko2">
    <w:name w:val="heading 2"/>
    <w:basedOn w:val="Normaali"/>
    <w:next w:val="t2"/>
    <w:link w:val="Otsikko2Char"/>
    <w:qFormat/>
    <w:rsid w:val="001C0396"/>
    <w:pPr>
      <w:keepNext/>
      <w:spacing w:after="240" w:line="240" w:lineRule="auto"/>
      <w:outlineLvl w:val="1"/>
    </w:pPr>
    <w:rPr>
      <w:b/>
      <w:sz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74B47"/>
    <w:pPr>
      <w:tabs>
        <w:tab w:val="center" w:pos="4819"/>
        <w:tab w:val="right" w:pos="9638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74B47"/>
  </w:style>
  <w:style w:type="paragraph" w:styleId="Alatunniste">
    <w:name w:val="footer"/>
    <w:basedOn w:val="Normaali"/>
    <w:link w:val="AlatunnisteChar"/>
    <w:uiPriority w:val="99"/>
    <w:unhideWhenUsed/>
    <w:rsid w:val="00674B47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74B47"/>
  </w:style>
  <w:style w:type="paragraph" w:styleId="Seliteteksti">
    <w:name w:val="Balloon Text"/>
    <w:basedOn w:val="Normaali"/>
    <w:link w:val="SelitetekstiChar"/>
    <w:uiPriority w:val="99"/>
    <w:semiHidden/>
    <w:unhideWhenUsed/>
    <w:rsid w:val="00F51F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51FD3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1C0396"/>
    <w:rPr>
      <w:rFonts w:ascii="Times New Roman" w:eastAsia="Times New Roman" w:hAnsi="Times New Roman" w:cs="Times New Roman"/>
      <w:b/>
      <w:sz w:val="24"/>
      <w:szCs w:val="20"/>
      <w:lang w:val="en-GB" w:eastAsia="fi-FI"/>
    </w:rPr>
  </w:style>
  <w:style w:type="character" w:customStyle="1" w:styleId="Otsikko2Char">
    <w:name w:val="Otsikko 2 Char"/>
    <w:basedOn w:val="Kappaleenoletusfontti"/>
    <w:link w:val="Otsikko2"/>
    <w:rsid w:val="001C0396"/>
    <w:rPr>
      <w:rFonts w:ascii="Times New Roman" w:eastAsia="Times New Roman" w:hAnsi="Times New Roman" w:cs="Times New Roman"/>
      <w:b/>
      <w:sz w:val="20"/>
      <w:szCs w:val="20"/>
      <w:lang w:eastAsia="fi-FI"/>
    </w:rPr>
  </w:style>
  <w:style w:type="paragraph" w:customStyle="1" w:styleId="t2">
    <w:name w:val="t2"/>
    <w:basedOn w:val="Normaali"/>
    <w:rsid w:val="001C0396"/>
    <w:pPr>
      <w:spacing w:after="240"/>
      <w:ind w:left="2592"/>
    </w:pPr>
  </w:style>
  <w:style w:type="paragraph" w:customStyle="1" w:styleId="no">
    <w:name w:val="no"/>
    <w:basedOn w:val="Normaali"/>
    <w:rsid w:val="001C0396"/>
  </w:style>
  <w:style w:type="paragraph" w:styleId="Sisluet1">
    <w:name w:val="toc 1"/>
    <w:basedOn w:val="Normaali"/>
    <w:next w:val="Normaali"/>
    <w:uiPriority w:val="39"/>
    <w:rsid w:val="001C0396"/>
    <w:pPr>
      <w:spacing w:before="120"/>
    </w:pPr>
    <w:rPr>
      <w:b/>
      <w:i/>
    </w:rPr>
  </w:style>
  <w:style w:type="paragraph" w:styleId="Sisluet2">
    <w:name w:val="toc 2"/>
    <w:basedOn w:val="Normaali"/>
    <w:next w:val="Normaali"/>
    <w:autoRedefine/>
    <w:uiPriority w:val="39"/>
    <w:rsid w:val="001C0396"/>
    <w:pPr>
      <w:spacing w:before="120"/>
      <w:ind w:left="240"/>
    </w:pPr>
    <w:rPr>
      <w:b/>
      <w:sz w:val="22"/>
    </w:rPr>
  </w:style>
  <w:style w:type="character" w:styleId="Hyperlinkki">
    <w:name w:val="Hyperlink"/>
    <w:uiPriority w:val="99"/>
    <w:rsid w:val="001C0396"/>
    <w:rPr>
      <w:color w:val="0000FF"/>
      <w:u w:val="single"/>
    </w:rPr>
  </w:style>
  <w:style w:type="paragraph" w:styleId="Otsikko">
    <w:name w:val="Title"/>
    <w:basedOn w:val="Normaali"/>
    <w:next w:val="Normaali"/>
    <w:link w:val="OtsikkoChar"/>
    <w:qFormat/>
    <w:rsid w:val="001C03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OtsikkoChar">
    <w:name w:val="Otsikko Char"/>
    <w:basedOn w:val="Kappaleenoletusfontti"/>
    <w:link w:val="Otsikko"/>
    <w:rsid w:val="001C0396"/>
    <w:rPr>
      <w:rFonts w:ascii="Cambria" w:eastAsia="Times New Roman" w:hAnsi="Cambria" w:cs="Times New Roman"/>
      <w:b/>
      <w:bCs/>
      <w:kern w:val="28"/>
      <w:sz w:val="32"/>
      <w:szCs w:val="32"/>
      <w:lang w:eastAsia="fi-FI"/>
    </w:rPr>
  </w:style>
  <w:style w:type="table" w:styleId="TaulukkoRuudukko">
    <w:name w:val="Table Grid"/>
    <w:basedOn w:val="Normaalitaulukko"/>
    <w:uiPriority w:val="59"/>
    <w:rsid w:val="00F4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B7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aatta\Documents\Ohjelmistotuotanto%20ja%20mallintaminen\the_FIRMA_projec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9156D5CFF38044E920323CDFA0BE575" ma:contentTypeVersion="6" ma:contentTypeDescription="Luo uusi asiakirja." ma:contentTypeScope="" ma:versionID="9999fe144d1db2c365c78d0eec0453fd">
  <xsd:schema xmlns:xsd="http://www.w3.org/2001/XMLSchema" xmlns:xs="http://www.w3.org/2001/XMLSchema" xmlns:p="http://schemas.microsoft.com/office/2006/metadata/properties" xmlns:ns3="79bebe7f-e0bf-4570-a7e4-dcc853f690f9" xmlns:ns4="c091d4cc-72cc-42a2-9a34-e3189389d0c6" targetNamespace="http://schemas.microsoft.com/office/2006/metadata/properties" ma:root="true" ma:fieldsID="42cde565b4589d7654d001012d66d888" ns3:_="" ns4:_="">
    <xsd:import namespace="79bebe7f-e0bf-4570-a7e4-dcc853f690f9"/>
    <xsd:import namespace="c091d4cc-72cc-42a2-9a34-e3189389d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ebe7f-e0bf-4570-a7e4-dcc853f69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1d4cc-72cc-42a2-9a34-e3189389d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95B0DA-9D53-4A33-8267-3098C27E57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249D47-ED5A-4E5F-A099-A246A06597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51AD59-0184-483F-BF37-6050D26F1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ebe7f-e0bf-4570-a7e4-dcc853f690f9"/>
    <ds:schemaRef ds:uri="c091d4cc-72cc-42a2-9a34-e3189389d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BBB28B-AEF9-4BB6-8AA6-CC58C5733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the_FIRMA_project_plan</Template>
  <TotalTime>1</TotalTime>
  <Pages>8</Pages>
  <Words>604</Words>
  <Characters>4893</Characters>
  <Application>Microsoft Office Word</Application>
  <DocSecurity>0</DocSecurity>
  <Lines>40</Lines>
  <Paragraphs>10</Paragraphs>
  <ScaleCrop>false</ScaleCrop>
  <Company>Turun ammattikorkeakoulu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cp:lastModifiedBy>Niklas</cp:lastModifiedBy>
  <cp:revision>2</cp:revision>
  <dcterms:created xsi:type="dcterms:W3CDTF">2021-02-04T11:56:00Z</dcterms:created>
  <dcterms:modified xsi:type="dcterms:W3CDTF">2021-02-04T11:56:00Z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0x01010009156D5CFF38044E920323CDFA0BE575</vt:lpwstr>
  </property>
</Properties>
</file>